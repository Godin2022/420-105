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3"/>
      </w:tblGrid>
      <w:tr w:rsidR="005B030E" w:rsidRPr="00250B05" w14:paraId="5B417495" w14:textId="77777777" w:rsidTr="00C5421C">
        <w:tc>
          <w:tcPr>
            <w:tcW w:w="12984" w:type="dxa"/>
            <w:tcBorders>
              <w:top w:val="nil"/>
              <w:left w:val="nil"/>
              <w:right w:val="nil"/>
            </w:tcBorders>
          </w:tcPr>
          <w:p w14:paraId="2D8B5F15" w14:textId="77777777" w:rsidR="005B030E" w:rsidRPr="00250B05" w:rsidRDefault="00331A9B" w:rsidP="00331A9B">
            <w:pPr>
              <w:pStyle w:val="0Normal"/>
              <w:spacing w:line="240" w:lineRule="auto"/>
              <w:jc w:val="center"/>
            </w:pPr>
            <w:r>
              <w:rPr>
                <w:sz w:val="36"/>
                <w:szCs w:val="36"/>
              </w:rPr>
              <w:t>Annexe 4</w:t>
            </w:r>
            <w:r w:rsidR="00F26FF1">
              <w:rPr>
                <w:sz w:val="36"/>
                <w:szCs w:val="36"/>
              </w:rPr>
              <w:t>-1</w:t>
            </w:r>
            <w:r w:rsidR="00F26FF1" w:rsidRPr="00D14F73">
              <w:rPr>
                <w:sz w:val="36"/>
                <w:szCs w:val="36"/>
              </w:rPr>
              <w:t xml:space="preserve"> : </w:t>
            </w:r>
            <w:r>
              <w:rPr>
                <w:sz w:val="36"/>
                <w:szCs w:val="36"/>
              </w:rPr>
              <w:t>Table des caractères Unicode</w:t>
            </w:r>
            <w:r w:rsidR="0062640F">
              <w:rPr>
                <w:rStyle w:val="Appeldenotedefin"/>
                <w:sz w:val="36"/>
                <w:szCs w:val="36"/>
              </w:rPr>
              <w:endnoteReference w:id="1"/>
            </w:r>
          </w:p>
        </w:tc>
      </w:tr>
    </w:tbl>
    <w:p w14:paraId="79224D8B" w14:textId="77777777" w:rsidR="00331A9B" w:rsidRDefault="00331A9B" w:rsidP="00331A9B">
      <w:pPr>
        <w:pStyle w:val="Titre1"/>
        <w:rPr>
          <w:rFonts w:ascii="Arial" w:hAnsi="Arial" w:cs="Arial"/>
          <w:lang w:val="fr-FR"/>
        </w:rPr>
      </w:pPr>
    </w:p>
    <w:tbl>
      <w:tblPr>
        <w:tblW w:w="4786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2305"/>
        <w:gridCol w:w="773"/>
        <w:gridCol w:w="3444"/>
      </w:tblGrid>
      <w:tr w:rsidR="00331A9B" w14:paraId="389EDC66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3405D066" w14:textId="77777777" w:rsidR="00331A9B" w:rsidRDefault="00683AC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Code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</w:t>
            </w:r>
            <w:r w:rsidR="00331A9B">
              <w:rPr>
                <w:rFonts w:ascii="Arial" w:hAnsi="Arial" w:cs="Arial"/>
                <w:b/>
                <w:bCs/>
                <w:color w:val="000000"/>
              </w:rPr>
              <w:t>nicode</w:t>
            </w:r>
            <w:proofErr w:type="spellEnd"/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5E18991E" w14:textId="77777777" w:rsidR="00331A9B" w:rsidRDefault="00331A9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Code hexa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70B6F959" w14:textId="77777777" w:rsidR="00331A9B" w:rsidRDefault="00331A9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En clair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3688C94A" w14:textId="77777777" w:rsidR="00331A9B" w:rsidRDefault="00331A9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Au clavier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sous Windows</w:t>
            </w:r>
          </w:p>
        </w:tc>
      </w:tr>
      <w:tr w:rsidR="00331A9B" w14:paraId="6AB8B6B6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9F79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&amp;#32;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C411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9ABAD" w14:textId="77777777" w:rsidR="00331A9B" w:rsidRDefault="00331A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BFF2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32</w:t>
            </w:r>
          </w:p>
        </w:tc>
      </w:tr>
      <w:tr w:rsidR="00331A9B" w14:paraId="2151C53A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656D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&amp;#33;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E06B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566F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!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ADCB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33</w:t>
            </w:r>
          </w:p>
        </w:tc>
      </w:tr>
      <w:tr w:rsidR="00331A9B" w14:paraId="480C6964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801C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&amp;#34;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86F7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8984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"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674D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34</w:t>
            </w:r>
          </w:p>
        </w:tc>
      </w:tr>
      <w:tr w:rsidR="00331A9B" w14:paraId="4F2B1F76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3F7A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&amp;#35;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0586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B0FC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901E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35</w:t>
            </w:r>
          </w:p>
        </w:tc>
      </w:tr>
      <w:tr w:rsidR="00331A9B" w14:paraId="705FF653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2C73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&amp;#36;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1383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54D8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CD1F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36</w:t>
            </w:r>
          </w:p>
        </w:tc>
      </w:tr>
      <w:tr w:rsidR="00331A9B" w14:paraId="333F7F1A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9C94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&amp;#37;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AD39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480A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7777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37</w:t>
            </w:r>
          </w:p>
        </w:tc>
      </w:tr>
      <w:tr w:rsidR="00331A9B" w14:paraId="2F41B495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BE4F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&amp;#38;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C578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7014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7F65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38</w:t>
            </w:r>
          </w:p>
        </w:tc>
      </w:tr>
      <w:tr w:rsidR="00331A9B" w14:paraId="0442EB70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9773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&amp;#39;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F76F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295A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'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2FD0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39</w:t>
            </w:r>
          </w:p>
        </w:tc>
      </w:tr>
      <w:tr w:rsidR="00331A9B" w14:paraId="1B8C94EC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EEA0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&amp;#40;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3D25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8893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45BA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40</w:t>
            </w:r>
          </w:p>
        </w:tc>
      </w:tr>
      <w:tr w:rsidR="00331A9B" w14:paraId="40260E57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9DC4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&amp;#41;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37E2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AB3F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)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808C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41</w:t>
            </w:r>
          </w:p>
        </w:tc>
      </w:tr>
      <w:tr w:rsidR="00331A9B" w14:paraId="6D8F54E2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0FB1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&amp;#42;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D993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%2a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CAAF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80F4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42</w:t>
            </w:r>
          </w:p>
        </w:tc>
      </w:tr>
      <w:tr w:rsidR="00331A9B" w14:paraId="5A03238A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85B7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&amp;#43;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A87C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%2b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7AE1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D94D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43</w:t>
            </w:r>
          </w:p>
        </w:tc>
      </w:tr>
      <w:tr w:rsidR="00331A9B" w14:paraId="016675D0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74A8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&amp;#44;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2543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%2c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5868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,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73DB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44</w:t>
            </w:r>
          </w:p>
        </w:tc>
      </w:tr>
      <w:tr w:rsidR="00331A9B" w14:paraId="417D36BE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25D1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&amp;#45;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B165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%2d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5407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6801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45</w:t>
            </w:r>
          </w:p>
        </w:tc>
      </w:tr>
      <w:tr w:rsidR="00331A9B" w14:paraId="4E7E33A0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9F40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&amp;#46;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2DA8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%2e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632C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7C06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46</w:t>
            </w:r>
          </w:p>
        </w:tc>
      </w:tr>
      <w:tr w:rsidR="00331A9B" w14:paraId="004CFAD7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F4EA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&amp;#47;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A1C9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%2f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87DB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C992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47</w:t>
            </w:r>
          </w:p>
        </w:tc>
      </w:tr>
      <w:tr w:rsidR="00331A9B" w14:paraId="60FDD465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FB30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&amp;#48;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3810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A23A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7121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48</w:t>
            </w:r>
          </w:p>
        </w:tc>
      </w:tr>
      <w:tr w:rsidR="00331A9B" w14:paraId="100DB38B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A10F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&amp;#49;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8B6C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7F5B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A1AA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49</w:t>
            </w:r>
          </w:p>
        </w:tc>
      </w:tr>
      <w:tr w:rsidR="00331A9B" w14:paraId="55F14332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D8F6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&amp;#50;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3F75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51EB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86FA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50</w:t>
            </w:r>
          </w:p>
        </w:tc>
      </w:tr>
      <w:tr w:rsidR="00331A9B" w14:paraId="4F5AC72F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BBEF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&amp;#51;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9CF7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9CC5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229C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51</w:t>
            </w:r>
          </w:p>
        </w:tc>
      </w:tr>
      <w:tr w:rsidR="00331A9B" w14:paraId="25EDC456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83FD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&amp;#52;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73A2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E084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1B65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52</w:t>
            </w:r>
          </w:p>
        </w:tc>
      </w:tr>
      <w:tr w:rsidR="00331A9B" w14:paraId="0B4FCB33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1D3B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&amp;#53;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3B6F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0323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3898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53</w:t>
            </w:r>
          </w:p>
        </w:tc>
      </w:tr>
      <w:tr w:rsidR="00331A9B" w14:paraId="059B6993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31E2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&amp;#54;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766C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DA54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A39E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54</w:t>
            </w:r>
          </w:p>
        </w:tc>
      </w:tr>
      <w:tr w:rsidR="00331A9B" w14:paraId="35150954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DD10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&amp;#55;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9660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B8B2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75AD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55</w:t>
            </w:r>
          </w:p>
        </w:tc>
      </w:tr>
      <w:tr w:rsidR="00331A9B" w14:paraId="474F8FB4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3B4D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&amp;#56;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D16A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A3B1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9C3F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56</w:t>
            </w:r>
          </w:p>
        </w:tc>
      </w:tr>
      <w:tr w:rsidR="00331A9B" w14:paraId="1A159992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8D66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&amp;#57;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67B2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0189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BDE8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57</w:t>
            </w:r>
          </w:p>
        </w:tc>
      </w:tr>
      <w:tr w:rsidR="00331A9B" w14:paraId="2697AE40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1416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&amp;#58;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7755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%3a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E8CA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61BD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58</w:t>
            </w:r>
          </w:p>
        </w:tc>
      </w:tr>
      <w:tr w:rsidR="00331A9B" w14:paraId="213C08B2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4933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&amp;#59;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1314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%3b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D1BE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;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4715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59</w:t>
            </w:r>
          </w:p>
        </w:tc>
      </w:tr>
      <w:tr w:rsidR="00331A9B" w14:paraId="7A322F33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65E1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&amp;#60;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498D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%3c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8F71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C8FB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60</w:t>
            </w:r>
          </w:p>
        </w:tc>
      </w:tr>
      <w:tr w:rsidR="00331A9B" w14:paraId="6B54AFA4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9C1E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&amp;#61;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1411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%3d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AFEC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CCF9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61</w:t>
            </w:r>
          </w:p>
        </w:tc>
      </w:tr>
      <w:tr w:rsidR="00331A9B" w14:paraId="05AE4671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313F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&amp;#62;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218C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%3e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DD55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E9A9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62</w:t>
            </w:r>
          </w:p>
        </w:tc>
      </w:tr>
      <w:tr w:rsidR="00331A9B" w14:paraId="668BCBE9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1028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&amp;#63;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A54E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%3f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7D85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2705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63</w:t>
            </w:r>
          </w:p>
        </w:tc>
      </w:tr>
      <w:tr w:rsidR="00331A9B" w14:paraId="138231B2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A867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&amp;#64;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5F88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CE0D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@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B352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64</w:t>
            </w:r>
          </w:p>
        </w:tc>
      </w:tr>
      <w:tr w:rsidR="00331A9B" w14:paraId="1ECE1B3E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9331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&amp;#65;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8A58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33F8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7FD5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65</w:t>
            </w:r>
          </w:p>
        </w:tc>
      </w:tr>
      <w:tr w:rsidR="00331A9B" w14:paraId="443B0710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7D4F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&amp;#66;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113F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7D29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66E8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66</w:t>
            </w:r>
          </w:p>
        </w:tc>
      </w:tr>
      <w:tr w:rsidR="00331A9B" w14:paraId="3F3FAC01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AB85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&amp;#67;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FD9E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707A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E376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67</w:t>
            </w:r>
          </w:p>
        </w:tc>
      </w:tr>
      <w:tr w:rsidR="00331A9B" w14:paraId="19248C4C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6707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&amp;#68;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45CD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B84D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518C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68</w:t>
            </w:r>
          </w:p>
        </w:tc>
      </w:tr>
      <w:tr w:rsidR="00331A9B" w14:paraId="24CDB656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6F8B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&amp;#69;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FFAF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BACF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6AA3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69</w:t>
            </w:r>
          </w:p>
        </w:tc>
      </w:tr>
      <w:tr w:rsidR="00331A9B" w14:paraId="1E03251C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8C28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&amp;#70;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AB0B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A653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A3F8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70</w:t>
            </w:r>
          </w:p>
        </w:tc>
      </w:tr>
      <w:tr w:rsidR="0062640F" w14:paraId="63041948" w14:textId="77777777" w:rsidTr="00DD2698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79B37690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Code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unicode</w:t>
            </w:r>
            <w:proofErr w:type="spellEnd"/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74D878E1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Code hexa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2FA258A2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En clair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022F134D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Au clavier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sous Windows</w:t>
            </w:r>
          </w:p>
        </w:tc>
      </w:tr>
      <w:tr w:rsidR="00331A9B" w14:paraId="5D1F64A8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AD4B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&amp;#71;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F877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C93E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3F80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71</w:t>
            </w:r>
          </w:p>
        </w:tc>
      </w:tr>
      <w:tr w:rsidR="00331A9B" w14:paraId="27BC2D06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576B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&amp;#72;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93E9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2684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7C56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72</w:t>
            </w:r>
          </w:p>
        </w:tc>
      </w:tr>
      <w:tr w:rsidR="00331A9B" w14:paraId="0510A64F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812A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&amp;#73;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0517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2BA2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CDF5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73</w:t>
            </w:r>
          </w:p>
        </w:tc>
      </w:tr>
      <w:tr w:rsidR="00331A9B" w14:paraId="630FB685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8E3C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&amp;#74;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793F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%4a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49E5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B0BC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74</w:t>
            </w:r>
          </w:p>
        </w:tc>
      </w:tr>
      <w:tr w:rsidR="00331A9B" w14:paraId="72A48AA6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F55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&amp;#75;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6E3F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%4b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3C22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C736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75</w:t>
            </w:r>
          </w:p>
        </w:tc>
      </w:tr>
      <w:tr w:rsidR="00331A9B" w14:paraId="4C7871DE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8026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&amp;#76;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2272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%4c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5D4C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15BB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76</w:t>
            </w:r>
          </w:p>
        </w:tc>
      </w:tr>
      <w:tr w:rsidR="00331A9B" w14:paraId="1758BD47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52B3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&amp;#77;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6AC9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%4d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8537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67C3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77</w:t>
            </w:r>
          </w:p>
        </w:tc>
      </w:tr>
      <w:tr w:rsidR="00331A9B" w14:paraId="111696D0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1F81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&amp;#78;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7D6D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%4e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99DF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DFED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78</w:t>
            </w:r>
          </w:p>
        </w:tc>
      </w:tr>
      <w:tr w:rsidR="00331A9B" w14:paraId="17453E6C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4641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&amp;#79;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04E2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%4f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2DD7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64FE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79</w:t>
            </w:r>
          </w:p>
        </w:tc>
      </w:tr>
      <w:tr w:rsidR="00331A9B" w14:paraId="4B973624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86A8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&amp;#80;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ADCA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10F2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EFC0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80</w:t>
            </w:r>
          </w:p>
        </w:tc>
      </w:tr>
      <w:tr w:rsidR="00331A9B" w14:paraId="5378091F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4D34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&amp;#81;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925B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9247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9D11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81</w:t>
            </w:r>
          </w:p>
        </w:tc>
      </w:tr>
      <w:tr w:rsidR="00331A9B" w14:paraId="0F37E1AC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2BDF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&amp;#82;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E35B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FCC4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BAF7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82</w:t>
            </w:r>
          </w:p>
        </w:tc>
      </w:tr>
      <w:tr w:rsidR="00331A9B" w14:paraId="53647047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92AB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&amp;#83;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9C21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8E5E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94D3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83</w:t>
            </w:r>
          </w:p>
        </w:tc>
      </w:tr>
      <w:tr w:rsidR="00331A9B" w14:paraId="1AFEB63A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4353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&amp;#84;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9C47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2C20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A543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84</w:t>
            </w:r>
          </w:p>
        </w:tc>
      </w:tr>
      <w:tr w:rsidR="00331A9B" w14:paraId="3CDE78CB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1918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&amp;#85;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8ECA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C22E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4D0E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85</w:t>
            </w:r>
          </w:p>
        </w:tc>
      </w:tr>
      <w:tr w:rsidR="00331A9B" w14:paraId="6F39F21D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CE5E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&amp;#86;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CA6C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82F8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3860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86</w:t>
            </w:r>
          </w:p>
        </w:tc>
      </w:tr>
      <w:tr w:rsidR="00331A9B" w14:paraId="2A438FE5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A437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&amp;#87;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BDD1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E7F0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CBD3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87</w:t>
            </w:r>
          </w:p>
        </w:tc>
      </w:tr>
      <w:tr w:rsidR="00331A9B" w14:paraId="57FA26DC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409D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&amp;#88;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BAD5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6C4A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2AB1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88</w:t>
            </w:r>
          </w:p>
        </w:tc>
      </w:tr>
      <w:tr w:rsidR="00331A9B" w14:paraId="58978F9E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1A4C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&amp;#89;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B64D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8AAA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7AFF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89</w:t>
            </w:r>
          </w:p>
        </w:tc>
      </w:tr>
      <w:tr w:rsidR="00331A9B" w14:paraId="62DCA2BE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D934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&amp;#90;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75CA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%5a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9B74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7EA8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90</w:t>
            </w:r>
          </w:p>
        </w:tc>
      </w:tr>
      <w:tr w:rsidR="00331A9B" w14:paraId="5550C310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C363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&amp;#91;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93BC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%5b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7A3B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0ED6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91</w:t>
            </w:r>
          </w:p>
        </w:tc>
      </w:tr>
      <w:tr w:rsidR="00331A9B" w14:paraId="4FE50F3A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8289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&amp;#92;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8D76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%5c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D7CD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\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C055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92</w:t>
            </w:r>
          </w:p>
        </w:tc>
      </w:tr>
      <w:tr w:rsidR="00331A9B" w14:paraId="043571D9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6084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&amp;#93;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7537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%5d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A02B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]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7752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93</w:t>
            </w:r>
          </w:p>
        </w:tc>
      </w:tr>
      <w:tr w:rsidR="00331A9B" w14:paraId="288CE10E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D32C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&amp;#94;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2B95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%5e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C1FE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^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0EC1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94</w:t>
            </w:r>
          </w:p>
        </w:tc>
      </w:tr>
      <w:tr w:rsidR="00331A9B" w14:paraId="7D62CAD2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2954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&amp;#95;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496C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%5f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A65E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34B0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95</w:t>
            </w:r>
          </w:p>
        </w:tc>
      </w:tr>
      <w:tr w:rsidR="00331A9B" w14:paraId="47E23A8F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BD4B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&amp;#96;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C8F8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C05F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DA43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96</w:t>
            </w:r>
          </w:p>
        </w:tc>
      </w:tr>
      <w:tr w:rsidR="00331A9B" w14:paraId="7F2A1F2F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D529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&amp;#97;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6787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878F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5B91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97</w:t>
            </w:r>
          </w:p>
        </w:tc>
      </w:tr>
      <w:tr w:rsidR="00331A9B" w14:paraId="5DE4ED1F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B560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&amp;#98;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EF53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2608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b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DE63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98</w:t>
            </w:r>
          </w:p>
        </w:tc>
      </w:tr>
      <w:tr w:rsidR="00331A9B" w14:paraId="56CE740B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999C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&amp;#99;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C2C4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B44E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E689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99</w:t>
            </w:r>
          </w:p>
        </w:tc>
      </w:tr>
      <w:tr w:rsidR="00331A9B" w14:paraId="797E9BD4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69D0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&amp;#100;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2862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289D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F1C5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100</w:t>
            </w:r>
          </w:p>
        </w:tc>
      </w:tr>
      <w:tr w:rsidR="00331A9B" w14:paraId="3BC0051C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D01A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&amp;#101;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49A2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B0FD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B184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101</w:t>
            </w:r>
          </w:p>
        </w:tc>
      </w:tr>
      <w:tr w:rsidR="00331A9B" w14:paraId="48F943EA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0D36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&amp;#102;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B9E5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5593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CCAB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102</w:t>
            </w:r>
          </w:p>
        </w:tc>
      </w:tr>
      <w:tr w:rsidR="00331A9B" w14:paraId="068ECA4B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F50C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&amp;#103;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9F9C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FC57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g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8653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103</w:t>
            </w:r>
          </w:p>
        </w:tc>
      </w:tr>
      <w:tr w:rsidR="00331A9B" w14:paraId="23B9463E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3494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&amp;#104;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F252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1F6E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h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9E7A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104</w:t>
            </w:r>
          </w:p>
        </w:tc>
      </w:tr>
      <w:tr w:rsidR="00331A9B" w14:paraId="378FED1B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8781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&amp;#105;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2D8D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5F14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5C83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105</w:t>
            </w:r>
          </w:p>
        </w:tc>
      </w:tr>
      <w:tr w:rsidR="00331A9B" w14:paraId="0256A939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804F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&amp;#106;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26D1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%6a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0CA0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j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335E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106</w:t>
            </w:r>
          </w:p>
        </w:tc>
      </w:tr>
      <w:tr w:rsidR="00331A9B" w14:paraId="20ED2FF9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690D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&amp;#107;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ED36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%6b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21F9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k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1DA3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107</w:t>
            </w:r>
          </w:p>
        </w:tc>
      </w:tr>
      <w:tr w:rsidR="00331A9B" w14:paraId="082E3992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61B9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&amp;#108;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CD87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%6c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9A6C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ED2E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108</w:t>
            </w:r>
          </w:p>
        </w:tc>
      </w:tr>
      <w:tr w:rsidR="00331A9B" w14:paraId="349AB502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3525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&amp;#109;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B4F5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%6d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0889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5C31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109</w:t>
            </w:r>
          </w:p>
        </w:tc>
      </w:tr>
      <w:tr w:rsidR="00331A9B" w14:paraId="394199F8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ECB2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&amp;#110;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5085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%6e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EA62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94CB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110</w:t>
            </w:r>
          </w:p>
        </w:tc>
      </w:tr>
      <w:tr w:rsidR="00331A9B" w14:paraId="5573267A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C987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&amp;#111;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29B4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%6f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B982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A0F2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111</w:t>
            </w:r>
          </w:p>
        </w:tc>
      </w:tr>
      <w:tr w:rsidR="00331A9B" w14:paraId="3975DEAE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7E6B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&amp;#112;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AF6D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D43D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07AD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112</w:t>
            </w:r>
          </w:p>
        </w:tc>
      </w:tr>
      <w:tr w:rsidR="00331A9B" w14:paraId="69DF041B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C78D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&amp;#113;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418A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2D55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q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F9BF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113</w:t>
            </w:r>
          </w:p>
        </w:tc>
      </w:tr>
      <w:tr w:rsidR="0062640F" w14:paraId="6B3A4EB0" w14:textId="77777777" w:rsidTr="00DD2698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2BAD748C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Code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unicode</w:t>
            </w:r>
            <w:proofErr w:type="spellEnd"/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385CF88D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Code hexa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61B7FCF5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En clair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6A7024A2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Au clavier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sous Windows</w:t>
            </w:r>
          </w:p>
        </w:tc>
      </w:tr>
      <w:tr w:rsidR="00331A9B" w14:paraId="4827B99B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9AF1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&amp;#114;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F20F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1214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6E12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114</w:t>
            </w:r>
          </w:p>
        </w:tc>
      </w:tr>
      <w:tr w:rsidR="00331A9B" w14:paraId="2295755E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84A7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&amp;#115;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EC62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47BB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BFCF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115</w:t>
            </w:r>
          </w:p>
        </w:tc>
      </w:tr>
      <w:tr w:rsidR="00331A9B" w14:paraId="752EFCC9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4498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&amp;#116;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48FB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B102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6FDA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116</w:t>
            </w:r>
          </w:p>
        </w:tc>
      </w:tr>
      <w:tr w:rsidR="00331A9B" w14:paraId="429119DF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49F8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&amp;#117;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90FA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96A8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u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9A5F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117</w:t>
            </w:r>
          </w:p>
        </w:tc>
      </w:tr>
      <w:tr w:rsidR="00331A9B" w14:paraId="07CF1325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A66B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&amp;#118;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43B9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0303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72FB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118</w:t>
            </w:r>
          </w:p>
        </w:tc>
      </w:tr>
      <w:tr w:rsidR="00331A9B" w14:paraId="076105E5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E2FB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&amp;#119;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A091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C011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w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19BC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119</w:t>
            </w:r>
          </w:p>
        </w:tc>
      </w:tr>
      <w:tr w:rsidR="00331A9B" w14:paraId="572D02D9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BE04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&amp;#120;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9006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24B9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B7CB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120</w:t>
            </w:r>
          </w:p>
        </w:tc>
      </w:tr>
      <w:tr w:rsidR="00331A9B" w14:paraId="13E1CDA5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334D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&amp;#121;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F1F8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96EF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y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2A2F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121</w:t>
            </w:r>
          </w:p>
        </w:tc>
      </w:tr>
      <w:tr w:rsidR="00331A9B" w14:paraId="2D2F2D43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B017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&amp;#122;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419D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%7a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0C86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z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56CE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122</w:t>
            </w:r>
          </w:p>
        </w:tc>
      </w:tr>
      <w:tr w:rsidR="00331A9B" w14:paraId="055CB68D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8334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&amp;#123;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4707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%7b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AF26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302B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123</w:t>
            </w:r>
          </w:p>
        </w:tc>
      </w:tr>
      <w:tr w:rsidR="00331A9B" w14:paraId="38FC1562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3E0F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&amp;#124;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94D5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%7c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93A5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F910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124</w:t>
            </w:r>
          </w:p>
        </w:tc>
      </w:tr>
      <w:tr w:rsidR="00331A9B" w14:paraId="1A2AD169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D27E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&amp;#125;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0471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%7d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53C5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7B0E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125</w:t>
            </w:r>
          </w:p>
        </w:tc>
      </w:tr>
      <w:tr w:rsidR="00331A9B" w14:paraId="342F6794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058C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&amp;#126;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B780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%7e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8905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7283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126</w:t>
            </w:r>
          </w:p>
        </w:tc>
      </w:tr>
      <w:tr w:rsidR="00331A9B" w14:paraId="559AA6BB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5742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&amp;#127;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6D34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%7f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3A74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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5250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127</w:t>
            </w:r>
          </w:p>
        </w:tc>
      </w:tr>
      <w:tr w:rsidR="00331A9B" w14:paraId="3B0D98A7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B335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&amp;#128;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C8D0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B473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€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8FF7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0128</w:t>
            </w:r>
          </w:p>
        </w:tc>
      </w:tr>
      <w:tr w:rsidR="00331A9B" w14:paraId="137C598A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6146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&amp;#129;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8EC0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304F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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20AF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0129</w:t>
            </w:r>
          </w:p>
        </w:tc>
      </w:tr>
      <w:tr w:rsidR="00331A9B" w14:paraId="11A56DE1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3BD8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&amp;#130;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9C47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2274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‚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A7F6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0130</w:t>
            </w:r>
          </w:p>
        </w:tc>
      </w:tr>
      <w:tr w:rsidR="00331A9B" w14:paraId="1EA15ABE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508B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&amp;#131;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BFBE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B487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ƒ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914D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0131</w:t>
            </w:r>
          </w:p>
        </w:tc>
      </w:tr>
      <w:tr w:rsidR="00331A9B" w14:paraId="3083CF6D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2EE6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&amp;#132;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00AC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9703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1FF1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0132</w:t>
            </w:r>
          </w:p>
        </w:tc>
      </w:tr>
      <w:tr w:rsidR="00331A9B" w14:paraId="07C64DF7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959A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&amp;#133;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1E37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1219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3001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0133</w:t>
            </w:r>
          </w:p>
        </w:tc>
      </w:tr>
      <w:tr w:rsidR="00331A9B" w14:paraId="557171BD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9C2A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&amp;#134;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CD31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BC89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†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B268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0134</w:t>
            </w:r>
          </w:p>
        </w:tc>
      </w:tr>
      <w:tr w:rsidR="00331A9B" w14:paraId="151CBD66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54D0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&amp;#135;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9F36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C27E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‡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3FFE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0135</w:t>
            </w:r>
          </w:p>
        </w:tc>
      </w:tr>
      <w:tr w:rsidR="00331A9B" w14:paraId="591C4CEC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AB74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&amp;#136;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6656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DF4B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ˆ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2F77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0136</w:t>
            </w:r>
          </w:p>
        </w:tc>
      </w:tr>
      <w:tr w:rsidR="00331A9B" w14:paraId="6167B510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FD88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&amp;#137;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2378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97F1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‰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CE2D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0137</w:t>
            </w:r>
          </w:p>
        </w:tc>
      </w:tr>
      <w:tr w:rsidR="00331A9B" w14:paraId="29A3A2E8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A07E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&amp;#138;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EABC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%8a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17A6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Š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11A8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0138</w:t>
            </w:r>
          </w:p>
        </w:tc>
      </w:tr>
      <w:tr w:rsidR="00331A9B" w14:paraId="55CF8B50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D6D6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&amp;#139;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B016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%8b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299D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‹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4FF3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0139</w:t>
            </w:r>
          </w:p>
        </w:tc>
      </w:tr>
      <w:tr w:rsidR="00331A9B" w14:paraId="5B5E2E8D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06DF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&amp;#140;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7071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%8c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7512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0F25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0140</w:t>
            </w:r>
          </w:p>
        </w:tc>
      </w:tr>
      <w:tr w:rsidR="00331A9B" w14:paraId="7141964A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CB87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&amp;#141;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E17A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%8d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F559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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434F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0141</w:t>
            </w:r>
          </w:p>
        </w:tc>
      </w:tr>
      <w:tr w:rsidR="00331A9B" w14:paraId="3F5516A6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F808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&amp;#142;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3A22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%8e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1630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Ž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1C73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0142</w:t>
            </w:r>
          </w:p>
        </w:tc>
      </w:tr>
      <w:tr w:rsidR="00331A9B" w14:paraId="327CE8E1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2AD9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&amp;#143;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9E75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%8f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D205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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E8FB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0143</w:t>
            </w:r>
          </w:p>
        </w:tc>
      </w:tr>
      <w:tr w:rsidR="00331A9B" w14:paraId="3C1F97B6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EC17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&amp;#144;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03E1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A754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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23A3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0144</w:t>
            </w:r>
          </w:p>
        </w:tc>
      </w:tr>
      <w:tr w:rsidR="00331A9B" w14:paraId="62DF67CA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BEB2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&amp;#145;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8E45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D187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0DA9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0145</w:t>
            </w:r>
          </w:p>
        </w:tc>
      </w:tr>
      <w:tr w:rsidR="00331A9B" w14:paraId="2CC3272D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D976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&amp;#146;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6679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1F56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’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F9A6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0146</w:t>
            </w:r>
          </w:p>
        </w:tc>
      </w:tr>
      <w:tr w:rsidR="00331A9B" w14:paraId="6B6C3E2E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2C74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&amp;#147;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4F2F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AFD8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DC6B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0147</w:t>
            </w:r>
          </w:p>
        </w:tc>
      </w:tr>
      <w:tr w:rsidR="00331A9B" w14:paraId="5C99A0B0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A484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&amp;#148;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46C0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1B31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”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F818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0148</w:t>
            </w:r>
          </w:p>
        </w:tc>
      </w:tr>
      <w:tr w:rsidR="00331A9B" w14:paraId="7E2197F4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66F0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&amp;#149;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F543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F6E1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E6E1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0149</w:t>
            </w:r>
          </w:p>
        </w:tc>
      </w:tr>
      <w:tr w:rsidR="00331A9B" w14:paraId="76B2CA43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F6FA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&amp;#150;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BA8B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389A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3E4F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0150</w:t>
            </w:r>
          </w:p>
        </w:tc>
      </w:tr>
      <w:tr w:rsidR="00331A9B" w14:paraId="75861543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66EF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&amp;#151;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ADE1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7816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—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B62B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0151</w:t>
            </w:r>
          </w:p>
        </w:tc>
      </w:tr>
      <w:tr w:rsidR="00331A9B" w14:paraId="1311D3B2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A99F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&amp;#152;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04F1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753C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˜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640D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0152</w:t>
            </w:r>
          </w:p>
        </w:tc>
      </w:tr>
      <w:tr w:rsidR="00331A9B" w14:paraId="14E528B2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2FC8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&amp;#153;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D941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7FFA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™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8028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0153</w:t>
            </w:r>
          </w:p>
        </w:tc>
      </w:tr>
      <w:tr w:rsidR="00331A9B" w14:paraId="33A6C5BF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6E49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&amp;#154;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D64D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%9a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1F44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š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52AC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0154</w:t>
            </w:r>
          </w:p>
        </w:tc>
      </w:tr>
      <w:tr w:rsidR="00331A9B" w14:paraId="539483E9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D05B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&amp;#155;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1AC8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%9b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394F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›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6F29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0155</w:t>
            </w:r>
          </w:p>
        </w:tc>
      </w:tr>
      <w:tr w:rsidR="00331A9B" w14:paraId="2938D679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5565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&amp;#156;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D1EA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%9c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D62C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œ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3470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0156</w:t>
            </w:r>
          </w:p>
        </w:tc>
      </w:tr>
      <w:tr w:rsidR="0062640F" w14:paraId="26B53229" w14:textId="77777777" w:rsidTr="00DD2698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0488AE69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Code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unicode</w:t>
            </w:r>
            <w:proofErr w:type="spellEnd"/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0A97AC71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Code hexa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77BF2AA9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En clair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7BD49DC3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Au clavier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sous Windows</w:t>
            </w:r>
          </w:p>
        </w:tc>
      </w:tr>
      <w:tr w:rsidR="00331A9B" w14:paraId="10159C65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20D2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&amp;#157;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FB59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%9d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51CB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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B9CA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0157</w:t>
            </w:r>
          </w:p>
        </w:tc>
      </w:tr>
      <w:tr w:rsidR="00331A9B" w14:paraId="122AC0E5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D8D8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&amp;#158;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C69A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%9e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D5F0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ž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2FD4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0158</w:t>
            </w:r>
          </w:p>
        </w:tc>
      </w:tr>
      <w:tr w:rsidR="00331A9B" w14:paraId="660BAB4D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6C4A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&amp;#159;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3A5C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%9f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C362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Ÿ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5AAF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0159</w:t>
            </w:r>
          </w:p>
        </w:tc>
      </w:tr>
      <w:tr w:rsidR="00331A9B" w14:paraId="33DBBB8B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79B6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&amp;#160;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10CD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%a0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57E5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C0C2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0160</w:t>
            </w:r>
          </w:p>
        </w:tc>
      </w:tr>
      <w:tr w:rsidR="00331A9B" w14:paraId="41F2B040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688E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&amp;#161;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E013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1A73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¡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9F6E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0161</w:t>
            </w:r>
          </w:p>
        </w:tc>
      </w:tr>
      <w:tr w:rsidR="00331A9B" w14:paraId="34835BD0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04C0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&amp;#162;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1D0D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553D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¢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F595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0162</w:t>
            </w:r>
          </w:p>
        </w:tc>
      </w:tr>
      <w:tr w:rsidR="00331A9B" w14:paraId="2AF321C1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6021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&amp;#163;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C24A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6AF6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4A82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0163</w:t>
            </w:r>
          </w:p>
        </w:tc>
      </w:tr>
      <w:tr w:rsidR="00331A9B" w14:paraId="67E27D57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2B74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&amp;#164;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D707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%a4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13B8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¤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4CAB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0164</w:t>
            </w:r>
          </w:p>
        </w:tc>
      </w:tr>
      <w:tr w:rsidR="00331A9B" w14:paraId="024607EF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F53C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&amp;#165;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E366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%a5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A45A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¥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F7DB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0165</w:t>
            </w:r>
          </w:p>
        </w:tc>
      </w:tr>
      <w:tr w:rsidR="00331A9B" w14:paraId="4F559B5D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B0F6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&amp;#166;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9AE8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%a6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8EA3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¦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E789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0166</w:t>
            </w:r>
          </w:p>
        </w:tc>
      </w:tr>
      <w:tr w:rsidR="00331A9B" w14:paraId="0871B125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61C7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&amp;#167;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E1D3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%a7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31AE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§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CB11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0167</w:t>
            </w:r>
          </w:p>
        </w:tc>
      </w:tr>
      <w:tr w:rsidR="00331A9B" w14:paraId="4CD1170C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5955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&amp;#168;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FB7B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%a8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9059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¨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908B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0168</w:t>
            </w:r>
          </w:p>
        </w:tc>
      </w:tr>
      <w:tr w:rsidR="00331A9B" w14:paraId="12949211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DFFC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&amp;#169;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A35A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%a9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9490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©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225E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0169</w:t>
            </w:r>
          </w:p>
        </w:tc>
      </w:tr>
      <w:tr w:rsidR="00331A9B" w14:paraId="2BD865BA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461C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&amp;#170;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7F3B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aa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CDCC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ª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F053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0170</w:t>
            </w:r>
          </w:p>
        </w:tc>
      </w:tr>
      <w:tr w:rsidR="00331A9B" w14:paraId="05DA6476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35A6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&amp;#171;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EEB7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D19B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«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04C4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0171</w:t>
            </w:r>
          </w:p>
        </w:tc>
      </w:tr>
      <w:tr w:rsidR="00331A9B" w14:paraId="683DB435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CA63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&amp;#172;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21B7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ac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3C17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¬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22FB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0172</w:t>
            </w:r>
          </w:p>
        </w:tc>
      </w:tr>
      <w:tr w:rsidR="00331A9B" w14:paraId="0006E36F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7339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&amp;#173;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2F5A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6102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6B33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0173</w:t>
            </w:r>
          </w:p>
        </w:tc>
      </w:tr>
      <w:tr w:rsidR="00331A9B" w14:paraId="24A1C806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FDC9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&amp;#174;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F2AD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ae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C076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®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4A6D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0174</w:t>
            </w:r>
          </w:p>
        </w:tc>
      </w:tr>
      <w:tr w:rsidR="00331A9B" w14:paraId="35F1D129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344F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&amp;#175;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9218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af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7912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¯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87AF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0175</w:t>
            </w:r>
          </w:p>
        </w:tc>
      </w:tr>
      <w:tr w:rsidR="00331A9B" w14:paraId="396BE921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1E8A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&amp;#176;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7824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%b0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D79F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°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CDDF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0176</w:t>
            </w:r>
          </w:p>
        </w:tc>
      </w:tr>
      <w:tr w:rsidR="00331A9B" w14:paraId="42C2FCC7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B6AC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&amp;#177;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B712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%b1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1264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±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58F3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0177</w:t>
            </w:r>
          </w:p>
        </w:tc>
      </w:tr>
      <w:tr w:rsidR="00331A9B" w14:paraId="11E2469C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83E0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&amp;#178;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157C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%b2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266E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²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3A44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0178</w:t>
            </w:r>
          </w:p>
        </w:tc>
      </w:tr>
      <w:tr w:rsidR="00331A9B" w14:paraId="012006D7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B8A1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&amp;#179;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D6FC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%b3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5A32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³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FABD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0179</w:t>
            </w:r>
          </w:p>
        </w:tc>
      </w:tr>
      <w:tr w:rsidR="00331A9B" w14:paraId="3A2D650C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30E4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&amp;#180;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72E5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%b4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939D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´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CA11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0180</w:t>
            </w:r>
          </w:p>
        </w:tc>
      </w:tr>
      <w:tr w:rsidR="00331A9B" w14:paraId="3BB4F795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A47D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&amp;#181;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2CBB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%b5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DDF6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µ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06DE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0181</w:t>
            </w:r>
          </w:p>
        </w:tc>
      </w:tr>
      <w:tr w:rsidR="00331A9B" w14:paraId="4292D75B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ADFA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&amp;#182;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3D3C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%b6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1452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¶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6AF6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0182</w:t>
            </w:r>
          </w:p>
        </w:tc>
      </w:tr>
      <w:tr w:rsidR="00331A9B" w14:paraId="4DF70DB2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CA3F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&amp;#183;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AEF6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%b7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F36D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·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853E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0183</w:t>
            </w:r>
          </w:p>
        </w:tc>
      </w:tr>
      <w:tr w:rsidR="00331A9B" w14:paraId="08B26BBE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5448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&amp;#184;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2A0D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%b8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25CD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¸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03EB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0184</w:t>
            </w:r>
          </w:p>
        </w:tc>
      </w:tr>
      <w:tr w:rsidR="00331A9B" w14:paraId="5FC75263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BFE2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&amp;#185;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2563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%b9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173D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¹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5B11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0185</w:t>
            </w:r>
          </w:p>
        </w:tc>
      </w:tr>
      <w:tr w:rsidR="00331A9B" w14:paraId="2E2485B5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07F0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&amp;#186;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6DC7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ba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439F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º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07AD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0186</w:t>
            </w:r>
          </w:p>
        </w:tc>
      </w:tr>
      <w:tr w:rsidR="00331A9B" w14:paraId="1B10079E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A4C2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&amp;#187;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8D82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bb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A05E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»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204D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0187</w:t>
            </w:r>
          </w:p>
        </w:tc>
      </w:tr>
      <w:tr w:rsidR="00331A9B" w14:paraId="390509C9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100A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&amp;#188;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1FE3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bc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2B37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¼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B9F2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0188</w:t>
            </w:r>
          </w:p>
        </w:tc>
      </w:tr>
      <w:tr w:rsidR="00331A9B" w14:paraId="7F12C0BC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5387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&amp;#189;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3FBE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%bd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3C27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½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8C24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0189</w:t>
            </w:r>
          </w:p>
        </w:tc>
      </w:tr>
      <w:tr w:rsidR="00331A9B" w14:paraId="3BB90704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8F86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&amp;#190;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EC7C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be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241B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¾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07E4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0190</w:t>
            </w:r>
          </w:p>
        </w:tc>
      </w:tr>
      <w:tr w:rsidR="00331A9B" w14:paraId="047D1AAD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EF82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&amp;#191;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29F8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bf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EA9B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21A6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0191</w:t>
            </w:r>
          </w:p>
        </w:tc>
      </w:tr>
      <w:tr w:rsidR="00331A9B" w14:paraId="52623F8D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5062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&amp;#192;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B20C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%c0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534C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À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5AE7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0192</w:t>
            </w:r>
          </w:p>
        </w:tc>
      </w:tr>
      <w:tr w:rsidR="00331A9B" w14:paraId="4CF7EA57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CF2E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&amp;#193;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EF98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%c1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7B50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92A4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0193</w:t>
            </w:r>
          </w:p>
        </w:tc>
      </w:tr>
      <w:tr w:rsidR="00331A9B" w14:paraId="25404EA8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5F1C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&amp;#194;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A62B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%c2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B1D5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Â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1784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0194</w:t>
            </w:r>
          </w:p>
        </w:tc>
      </w:tr>
      <w:tr w:rsidR="00331A9B" w14:paraId="77ABEEC8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6371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&amp;#195;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CE9D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%c3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4A21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Ã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A5DC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0195</w:t>
            </w:r>
          </w:p>
        </w:tc>
      </w:tr>
      <w:tr w:rsidR="00331A9B" w14:paraId="7C371282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472E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&amp;#196;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8F8A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%c4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9399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Ä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29AB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0196</w:t>
            </w:r>
          </w:p>
        </w:tc>
      </w:tr>
      <w:tr w:rsidR="00331A9B" w14:paraId="587800E1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DFAD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&amp;#197;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DD10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%c5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8736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FEDF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0197</w:t>
            </w:r>
          </w:p>
        </w:tc>
      </w:tr>
      <w:tr w:rsidR="00331A9B" w14:paraId="6DD757D1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698C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&amp;#198;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FA00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%c6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AD39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Æ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3C70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0198</w:t>
            </w:r>
          </w:p>
        </w:tc>
      </w:tr>
      <w:tr w:rsidR="00331A9B" w14:paraId="0EF371D6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0EBE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&amp;#199;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7DEC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%c7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B5A7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Ç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AEBC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0199</w:t>
            </w:r>
          </w:p>
        </w:tc>
      </w:tr>
      <w:tr w:rsidR="0062640F" w14:paraId="722AC72F" w14:textId="77777777" w:rsidTr="00DD2698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2C62C8A1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Code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unicode</w:t>
            </w:r>
            <w:proofErr w:type="spellEnd"/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64B79091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Code hexa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713200D6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En clair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2656FCBE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Au clavier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sous Windows</w:t>
            </w:r>
          </w:p>
        </w:tc>
      </w:tr>
      <w:tr w:rsidR="00331A9B" w14:paraId="38910777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83ED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&amp;#200;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EFC1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%c8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9FDA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È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5072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0200</w:t>
            </w:r>
          </w:p>
        </w:tc>
      </w:tr>
      <w:tr w:rsidR="00331A9B" w14:paraId="4864150F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829F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&amp;#201;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E920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%c9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4808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3125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0201</w:t>
            </w:r>
          </w:p>
        </w:tc>
      </w:tr>
      <w:tr w:rsidR="00331A9B" w14:paraId="60DAA540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8BEC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&amp;#202;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BF2C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gramStart"/>
            <w:r>
              <w:rPr>
                <w:rFonts w:ascii="Arial" w:hAnsi="Arial" w:cs="Arial"/>
              </w:rPr>
              <w:t>ca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E446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Ê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37B3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0202</w:t>
            </w:r>
          </w:p>
        </w:tc>
      </w:tr>
      <w:tr w:rsidR="00331A9B" w14:paraId="73AF2755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271E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&amp;#203;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862B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%cb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0D2D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Ë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638D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0203</w:t>
            </w:r>
          </w:p>
        </w:tc>
      </w:tr>
      <w:tr w:rsidR="00331A9B" w14:paraId="5538BA6B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4CD8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&amp;#204;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EAD2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5B8F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Ì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4AE1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0204</w:t>
            </w:r>
          </w:p>
        </w:tc>
      </w:tr>
      <w:tr w:rsidR="00331A9B" w14:paraId="17B1C6F4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48F1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&amp;#205;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20E4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%cd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A277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Í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7BA4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0205</w:t>
            </w:r>
          </w:p>
        </w:tc>
      </w:tr>
      <w:tr w:rsidR="00331A9B" w14:paraId="73D610FB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A48F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&amp;#206;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E4A2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EAD6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Î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E307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0206</w:t>
            </w:r>
          </w:p>
        </w:tc>
      </w:tr>
      <w:tr w:rsidR="00331A9B" w14:paraId="5369D88E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65F8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&amp;#207;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B78B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cf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2C0A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Ï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574A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0207</w:t>
            </w:r>
          </w:p>
        </w:tc>
      </w:tr>
      <w:tr w:rsidR="00331A9B" w14:paraId="285911F4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592F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&amp;#208;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4876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AE9D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Ð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A714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0208</w:t>
            </w:r>
          </w:p>
        </w:tc>
      </w:tr>
      <w:tr w:rsidR="00331A9B" w14:paraId="48F48FD9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290F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&amp;#209;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0069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A4F0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Ñ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6E74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0209</w:t>
            </w:r>
          </w:p>
        </w:tc>
      </w:tr>
      <w:tr w:rsidR="00331A9B" w14:paraId="2D84865C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F62F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&amp;#210;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5074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535A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Ò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892C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0210</w:t>
            </w:r>
          </w:p>
        </w:tc>
      </w:tr>
      <w:tr w:rsidR="00331A9B" w14:paraId="1543B75B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340A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&amp;#211;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325B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AFDC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Ó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59CF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0211</w:t>
            </w:r>
          </w:p>
        </w:tc>
      </w:tr>
      <w:tr w:rsidR="00331A9B" w14:paraId="05373902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DC8B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&amp;#212;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915B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2675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Ô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3635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0212</w:t>
            </w:r>
          </w:p>
        </w:tc>
      </w:tr>
      <w:tr w:rsidR="00331A9B" w14:paraId="4D29BC8C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2B5E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&amp;#213;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83C6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1EFB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Õ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6377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0213</w:t>
            </w:r>
          </w:p>
        </w:tc>
      </w:tr>
      <w:tr w:rsidR="00331A9B" w14:paraId="4AB42240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3202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&amp;#214;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6259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%d6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D7B2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Ö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B85A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0214</w:t>
            </w:r>
          </w:p>
        </w:tc>
      </w:tr>
      <w:tr w:rsidR="00331A9B" w14:paraId="4DFAD088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2DA5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&amp;#215;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068A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%d7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B5EC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FD42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0215</w:t>
            </w:r>
          </w:p>
        </w:tc>
      </w:tr>
      <w:tr w:rsidR="00331A9B" w14:paraId="00EA317B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ECE9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&amp;#216;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95BB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%d8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1416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Ø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7851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0216</w:t>
            </w:r>
          </w:p>
        </w:tc>
      </w:tr>
      <w:tr w:rsidR="00331A9B" w14:paraId="1CD05A4B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8F8E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&amp;#217;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178C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%d9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26A5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Ù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6E5F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0217</w:t>
            </w:r>
          </w:p>
        </w:tc>
      </w:tr>
      <w:tr w:rsidR="00331A9B" w14:paraId="1BE4C072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4BFE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&amp;#218;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1929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0CC9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5DE7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0218</w:t>
            </w:r>
          </w:p>
        </w:tc>
      </w:tr>
      <w:tr w:rsidR="00331A9B" w14:paraId="06E0739A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78BE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&amp;#219;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E5F5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BE78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Û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D902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0219</w:t>
            </w:r>
          </w:p>
        </w:tc>
      </w:tr>
      <w:tr w:rsidR="00331A9B" w14:paraId="476DE8E9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F945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&amp;#220;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AACB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%dc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FC91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3039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0220</w:t>
            </w:r>
          </w:p>
        </w:tc>
      </w:tr>
      <w:tr w:rsidR="00331A9B" w14:paraId="5EBEC5E4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D14C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&amp;#221;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3D45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%dd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6D01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Ý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A208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0221</w:t>
            </w:r>
          </w:p>
        </w:tc>
      </w:tr>
      <w:tr w:rsidR="00331A9B" w14:paraId="2708B5FF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A966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&amp;#222;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9518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8720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Þ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BE1F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0222</w:t>
            </w:r>
          </w:p>
        </w:tc>
      </w:tr>
      <w:tr w:rsidR="00331A9B" w14:paraId="7545EDEC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AB56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&amp;#223;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D177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AFAA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ß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F26F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0223</w:t>
            </w:r>
          </w:p>
        </w:tc>
      </w:tr>
      <w:tr w:rsidR="00331A9B" w14:paraId="3D48D73F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5790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&amp;#224;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1235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%e0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4941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à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33DD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0224</w:t>
            </w:r>
          </w:p>
        </w:tc>
      </w:tr>
      <w:tr w:rsidR="00331A9B" w14:paraId="18456DE2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659D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&amp;#225;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056C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EF94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á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EB7F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0225</w:t>
            </w:r>
          </w:p>
        </w:tc>
      </w:tr>
      <w:tr w:rsidR="00331A9B" w14:paraId="794E70E7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52C1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&amp;#226;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8BED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E84E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â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CF48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0226</w:t>
            </w:r>
          </w:p>
        </w:tc>
      </w:tr>
      <w:tr w:rsidR="00331A9B" w14:paraId="655C98DA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E4A2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&amp;#227;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F73F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%e3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F99C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ã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A333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0227</w:t>
            </w:r>
          </w:p>
        </w:tc>
      </w:tr>
      <w:tr w:rsidR="00331A9B" w14:paraId="7D8A5835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0E06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&amp;#228;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D96E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%e4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2DA5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ä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ED47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0228</w:t>
            </w:r>
          </w:p>
        </w:tc>
      </w:tr>
      <w:tr w:rsidR="00331A9B" w14:paraId="549A5A9C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6EE2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&amp;#229;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C172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%e5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2099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å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6C39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0229</w:t>
            </w:r>
          </w:p>
        </w:tc>
      </w:tr>
      <w:tr w:rsidR="00331A9B" w14:paraId="64BD68A9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2FBF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&amp;#230;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8549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%e6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32C3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æ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3BBE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0230</w:t>
            </w:r>
          </w:p>
        </w:tc>
      </w:tr>
      <w:tr w:rsidR="00331A9B" w14:paraId="04092294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4F50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&amp;#231;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830D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%e7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275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ç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BF52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0231</w:t>
            </w:r>
          </w:p>
        </w:tc>
      </w:tr>
      <w:tr w:rsidR="00331A9B" w14:paraId="21960133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044D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&amp;#232;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D7AA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%e8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6C8B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è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EAD9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0232</w:t>
            </w:r>
          </w:p>
        </w:tc>
      </w:tr>
      <w:tr w:rsidR="00331A9B" w14:paraId="102C68CE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8D3B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&amp;#233;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F440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%e9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0FED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é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CFFC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0233</w:t>
            </w:r>
          </w:p>
        </w:tc>
      </w:tr>
      <w:tr w:rsidR="00331A9B" w14:paraId="2C97C915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D6A9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&amp;#234;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E44A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ea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D47F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ê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E7B2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0234</w:t>
            </w:r>
          </w:p>
        </w:tc>
      </w:tr>
      <w:tr w:rsidR="00331A9B" w14:paraId="14F340E8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A07C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&amp;#235;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8BB9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eb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0DA4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ë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2DAD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0235</w:t>
            </w:r>
          </w:p>
        </w:tc>
      </w:tr>
      <w:tr w:rsidR="00331A9B" w14:paraId="1098E831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DB7F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&amp;#236;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7FEC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ec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54BD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ì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C52F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0236</w:t>
            </w:r>
          </w:p>
        </w:tc>
      </w:tr>
      <w:tr w:rsidR="00331A9B" w14:paraId="355883B3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0545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&amp;#237;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FDAA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4251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í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FB6E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0237</w:t>
            </w:r>
          </w:p>
        </w:tc>
      </w:tr>
      <w:tr w:rsidR="00331A9B" w14:paraId="31F01528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1445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&amp;#238;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6AC8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ee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6378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î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CE02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0238</w:t>
            </w:r>
          </w:p>
        </w:tc>
      </w:tr>
      <w:tr w:rsidR="00331A9B" w14:paraId="78DB5935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879F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&amp;#239;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C022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B4A9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ï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9541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0239</w:t>
            </w:r>
          </w:p>
        </w:tc>
      </w:tr>
      <w:tr w:rsidR="00331A9B" w14:paraId="51528B70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A2D49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&amp;#240;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7F3B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%f0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D245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ð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829A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0240</w:t>
            </w:r>
          </w:p>
        </w:tc>
      </w:tr>
      <w:tr w:rsidR="00331A9B" w14:paraId="02CFB9DE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C222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&amp;#241;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608A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7D9F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ñ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2DCD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0241</w:t>
            </w:r>
          </w:p>
        </w:tc>
      </w:tr>
      <w:tr w:rsidR="00331A9B" w14:paraId="0E3F3BD6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A3A3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&amp;#242;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8FFA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%f2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514D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ò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E690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0242</w:t>
            </w:r>
          </w:p>
        </w:tc>
      </w:tr>
      <w:tr w:rsidR="0062640F" w14:paraId="531E8F81" w14:textId="77777777" w:rsidTr="00DD2698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2AE72682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Code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unicode</w:t>
            </w:r>
            <w:proofErr w:type="spellEnd"/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00BD11B0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Code hexa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705C32D9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En clair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1C17AB97" w14:textId="77777777" w:rsidR="0062640F" w:rsidRDefault="0062640F" w:rsidP="00DD269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Au clavier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sous Windows</w:t>
            </w:r>
          </w:p>
        </w:tc>
      </w:tr>
      <w:tr w:rsidR="00331A9B" w14:paraId="7C376B84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424E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&amp;#243;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9628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%f3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4B08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ó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3FCD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0243</w:t>
            </w:r>
          </w:p>
        </w:tc>
      </w:tr>
      <w:tr w:rsidR="00331A9B" w14:paraId="1E0FBC1B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4959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&amp;#244;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CD98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%f4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268D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ô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BB9B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0244</w:t>
            </w:r>
          </w:p>
        </w:tc>
      </w:tr>
      <w:tr w:rsidR="00331A9B" w14:paraId="357F5EAF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0148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&amp;#245;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F514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%f5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E2EB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õ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404F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0245</w:t>
            </w:r>
          </w:p>
        </w:tc>
      </w:tr>
      <w:tr w:rsidR="00331A9B" w14:paraId="4F16D02F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0293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&amp;#246;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A851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%f6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18ADF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ö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93EB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0246</w:t>
            </w:r>
          </w:p>
        </w:tc>
      </w:tr>
      <w:tr w:rsidR="00331A9B" w14:paraId="19FEE0C0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D8AA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&amp;#247;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CA12E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%f7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00EE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÷</w:t>
            </w:r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82EF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0247</w:t>
            </w:r>
          </w:p>
        </w:tc>
      </w:tr>
      <w:tr w:rsidR="00331A9B" w14:paraId="0D16FCE2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0D48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&amp;#248;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53FE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%f8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0DE4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ø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D0CF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0248</w:t>
            </w:r>
          </w:p>
        </w:tc>
      </w:tr>
      <w:tr w:rsidR="00331A9B" w14:paraId="29CFC6F4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0107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&amp;#249;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47F12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%f9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BA73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ù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A9C0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0249</w:t>
            </w:r>
          </w:p>
        </w:tc>
      </w:tr>
      <w:tr w:rsidR="00331A9B" w14:paraId="4B07DEBF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04A6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&amp;#250;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2D0A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%fa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C1100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ú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527E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0250</w:t>
            </w:r>
          </w:p>
        </w:tc>
      </w:tr>
      <w:tr w:rsidR="00331A9B" w14:paraId="38C1675C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9107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&amp;#251;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97F37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%fb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266F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û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46FC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0251</w:t>
            </w:r>
          </w:p>
        </w:tc>
      </w:tr>
      <w:tr w:rsidR="00331A9B" w14:paraId="1226AA58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6F92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&amp;#252;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0567C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fc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29151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ü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D81B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0252</w:t>
            </w:r>
          </w:p>
        </w:tc>
      </w:tr>
      <w:tr w:rsidR="00331A9B" w14:paraId="0E731F17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1A96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&amp;#253;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D313B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fd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689A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ý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C018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0253</w:t>
            </w:r>
          </w:p>
        </w:tc>
      </w:tr>
      <w:tr w:rsidR="00331A9B" w14:paraId="4E138F9D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C6BAD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&amp;#254;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BC02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fe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6D4F6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þ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49778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0254</w:t>
            </w:r>
          </w:p>
        </w:tc>
      </w:tr>
      <w:tr w:rsidR="00331A9B" w14:paraId="56A356BF" w14:textId="77777777" w:rsidTr="00331A9B">
        <w:trPr>
          <w:jc w:val="center"/>
        </w:trPr>
        <w:tc>
          <w:tcPr>
            <w:tcW w:w="1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95CA4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&amp;#255;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3DAEA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spellStart"/>
            <w:r>
              <w:rPr>
                <w:rFonts w:ascii="Arial" w:hAnsi="Arial" w:cs="Arial"/>
              </w:rPr>
              <w:t>ff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22CF5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ÿ</w:t>
            </w:r>
            <w:proofErr w:type="gramEnd"/>
          </w:p>
        </w:tc>
        <w:tc>
          <w:tcPr>
            <w:tcW w:w="19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386B3" w14:textId="77777777" w:rsidR="00331A9B" w:rsidRDefault="00331A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 0255</w:t>
            </w:r>
          </w:p>
        </w:tc>
      </w:tr>
    </w:tbl>
    <w:p w14:paraId="5343AF6F" w14:textId="77777777" w:rsidR="00331A9B" w:rsidRPr="00331A9B" w:rsidRDefault="00331A9B" w:rsidP="00331A9B">
      <w:pPr>
        <w:pStyle w:val="0-LigneVideApresTitre"/>
      </w:pPr>
    </w:p>
    <w:sectPr w:rsidR="00331A9B" w:rsidRPr="00331A9B" w:rsidSect="00331A9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F1158" w14:textId="77777777" w:rsidR="0029783C" w:rsidRDefault="0029783C">
      <w:r>
        <w:separator/>
      </w:r>
    </w:p>
  </w:endnote>
  <w:endnote w:type="continuationSeparator" w:id="0">
    <w:p w14:paraId="21311AA3" w14:textId="77777777" w:rsidR="0029783C" w:rsidRDefault="0029783C">
      <w:r>
        <w:continuationSeparator/>
      </w:r>
    </w:p>
  </w:endnote>
  <w:endnote w:id="1">
    <w:p w14:paraId="0A015DA2" w14:textId="77777777" w:rsidR="0062640F" w:rsidRDefault="0062640F">
      <w:pPr>
        <w:pStyle w:val="Notedefin"/>
      </w:pPr>
      <w:r>
        <w:rPr>
          <w:rStyle w:val="Appeldenotedefin"/>
        </w:rPr>
        <w:endnoteRef/>
      </w:r>
      <w:r>
        <w:t xml:space="preserve"> Tiré de </w:t>
      </w:r>
      <w:hyperlink r:id="rId1" w:history="1">
        <w:r w:rsidRPr="003A204B">
          <w:rPr>
            <w:rStyle w:val="Lienhypertexte"/>
          </w:rPr>
          <w:t>http://www.nicolas-hoffmann.net/utilitaires/codes-hexas-ascii-unicode-utf8-caracteres-usuels.php</w:t>
        </w:r>
      </w:hyperlink>
    </w:p>
    <w:p w14:paraId="7171BCCE" w14:textId="77777777" w:rsidR="0062640F" w:rsidRDefault="0062640F">
      <w:pPr>
        <w:pStyle w:val="Notedefin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13" w:type="dxa"/>
      <w:tblBorders>
        <w:top w:val="single" w:sz="4" w:space="0" w:color="auto"/>
        <w:left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463"/>
    </w:tblGrid>
    <w:tr w:rsidR="00C332CB" w:rsidRPr="00C5421C" w14:paraId="077BFF6F" w14:textId="77777777" w:rsidTr="00C5421C">
      <w:trPr>
        <w:trHeight w:hRule="exact" w:val="397"/>
      </w:trPr>
      <w:tc>
        <w:tcPr>
          <w:tcW w:w="12984" w:type="dxa"/>
          <w:tcBorders>
            <w:top w:val="single" w:sz="4" w:space="0" w:color="auto"/>
            <w:left w:val="nil"/>
            <w:right w:val="nil"/>
          </w:tcBorders>
          <w:vAlign w:val="bottom"/>
        </w:tcPr>
        <w:p w14:paraId="1C3DBCAD" w14:textId="445C1DCD" w:rsidR="00C332CB" w:rsidRPr="00C5421C" w:rsidRDefault="00C332CB" w:rsidP="00065FF9">
          <w:pPr>
            <w:pStyle w:val="Pieddepage"/>
            <w:tabs>
              <w:tab w:val="clear" w:pos="4320"/>
              <w:tab w:val="clear" w:pos="8640"/>
              <w:tab w:val="right" w:pos="12768"/>
            </w:tabs>
            <w:spacing w:line="240" w:lineRule="auto"/>
            <w:rPr>
              <w:i/>
              <w:iCs/>
              <w:smallCaps/>
            </w:rPr>
          </w:pPr>
          <w:r w:rsidRPr="00C5421C">
            <w:rPr>
              <w:i/>
              <w:iCs/>
              <w:smallCaps/>
            </w:rPr>
            <w:t>Hiver 20</w:t>
          </w:r>
          <w:r w:rsidR="00644B19">
            <w:rPr>
              <w:i/>
              <w:iCs/>
              <w:smallCaps/>
            </w:rPr>
            <w:t>22</w:t>
          </w:r>
          <w:r w:rsidRPr="00C5421C">
            <w:rPr>
              <w:i/>
              <w:iCs/>
              <w:smallCaps/>
            </w:rPr>
            <w:tab/>
          </w:r>
          <w:r w:rsidR="00931B0C" w:rsidRPr="00C5421C">
            <w:rPr>
              <w:i/>
              <w:iCs/>
              <w:smallCaps/>
            </w:rPr>
            <w:t xml:space="preserve"> </w:t>
          </w:r>
          <w:r w:rsidR="007C0DEF" w:rsidRPr="00C5421C">
            <w:rPr>
              <w:rStyle w:val="Numrodepage"/>
              <w:i/>
              <w:iCs/>
              <w:smallCaps/>
            </w:rPr>
            <w:fldChar w:fldCharType="begin"/>
          </w:r>
          <w:r w:rsidRPr="00C5421C">
            <w:rPr>
              <w:rStyle w:val="Numrodepage"/>
              <w:i/>
              <w:iCs/>
              <w:smallCaps/>
            </w:rPr>
            <w:instrText xml:space="preserve"> PAGE </w:instrText>
          </w:r>
          <w:r w:rsidR="007C0DEF" w:rsidRPr="00C5421C">
            <w:rPr>
              <w:rStyle w:val="Numrodepage"/>
              <w:i/>
              <w:iCs/>
              <w:smallCaps/>
            </w:rPr>
            <w:fldChar w:fldCharType="separate"/>
          </w:r>
          <w:r w:rsidR="00147929">
            <w:rPr>
              <w:rStyle w:val="Numrodepage"/>
              <w:i/>
              <w:iCs/>
              <w:smallCaps/>
              <w:noProof/>
            </w:rPr>
            <w:t>1</w:t>
          </w:r>
          <w:r w:rsidR="007C0DEF" w:rsidRPr="00C5421C">
            <w:rPr>
              <w:rStyle w:val="Numrodepage"/>
              <w:i/>
              <w:iCs/>
              <w:smallCaps/>
            </w:rPr>
            <w:fldChar w:fldCharType="end"/>
          </w:r>
          <w:r w:rsidR="00931B0C" w:rsidRPr="00C5421C">
            <w:rPr>
              <w:rStyle w:val="Numrodepage"/>
              <w:i/>
              <w:iCs/>
              <w:smallCaps/>
            </w:rPr>
            <w:t xml:space="preserve"> de </w:t>
          </w:r>
          <w:r w:rsidR="007C0DEF" w:rsidRPr="00C5421C">
            <w:rPr>
              <w:rStyle w:val="Numrodepage"/>
              <w:i/>
            </w:rPr>
            <w:fldChar w:fldCharType="begin"/>
          </w:r>
          <w:r w:rsidR="00931B0C" w:rsidRPr="00C5421C">
            <w:rPr>
              <w:rStyle w:val="Numrodepage"/>
              <w:i/>
            </w:rPr>
            <w:instrText xml:space="preserve"> NUMPAGES </w:instrText>
          </w:r>
          <w:r w:rsidR="007C0DEF" w:rsidRPr="00C5421C">
            <w:rPr>
              <w:rStyle w:val="Numrodepage"/>
              <w:i/>
            </w:rPr>
            <w:fldChar w:fldCharType="separate"/>
          </w:r>
          <w:r w:rsidR="00147929">
            <w:rPr>
              <w:rStyle w:val="Numrodepage"/>
              <w:i/>
              <w:noProof/>
            </w:rPr>
            <w:t>6</w:t>
          </w:r>
          <w:r w:rsidR="007C0DEF" w:rsidRPr="00C5421C">
            <w:rPr>
              <w:rStyle w:val="Numrodepage"/>
              <w:i/>
            </w:rPr>
            <w:fldChar w:fldCharType="end"/>
          </w:r>
        </w:p>
      </w:tc>
    </w:tr>
  </w:tbl>
  <w:p w14:paraId="3B02FCD9" w14:textId="77777777" w:rsidR="00C332CB" w:rsidRDefault="00C332CB" w:rsidP="00375822">
    <w:pPr>
      <w:pStyle w:val="Pieddepage"/>
      <w:tabs>
        <w:tab w:val="clear" w:pos="4320"/>
        <w:tab w:val="clear" w:pos="8640"/>
        <w:tab w:val="right" w:pos="12900"/>
      </w:tabs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E451D" w14:textId="77777777" w:rsidR="0029783C" w:rsidRDefault="0029783C">
      <w:r>
        <w:separator/>
      </w:r>
    </w:p>
  </w:footnote>
  <w:footnote w:type="continuationSeparator" w:id="0">
    <w:p w14:paraId="65D08871" w14:textId="77777777" w:rsidR="0029783C" w:rsidRDefault="00297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36C9" w14:textId="77777777" w:rsidR="00C332CB" w:rsidRPr="001934F0" w:rsidRDefault="00C332CB" w:rsidP="001934F0">
    <w:pPr>
      <w:pStyle w:val="En-tte"/>
      <w:jc w:val="center"/>
      <w:rPr>
        <w:i/>
        <w:smallCaps/>
      </w:rPr>
    </w:pPr>
    <w:r>
      <w:rPr>
        <w:i/>
        <w:smallCaps/>
      </w:rPr>
      <w:t>P</w:t>
    </w:r>
    <w:r w:rsidR="00147929">
      <w:rPr>
        <w:i/>
        <w:smallCaps/>
      </w:rPr>
      <w:t>rogrammation Web – Client (420-</w:t>
    </w:r>
    <w:r>
      <w:rPr>
        <w:i/>
        <w:smallCaps/>
      </w:rPr>
      <w:t>W</w:t>
    </w:r>
    <w:r w:rsidR="00147929">
      <w:rPr>
        <w:i/>
        <w:smallCaps/>
      </w:rPr>
      <w:t>2</w:t>
    </w:r>
    <w:r w:rsidR="00304B1B">
      <w:rPr>
        <w:i/>
        <w:smallCaps/>
      </w:rPr>
      <w:t>5</w:t>
    </w:r>
    <w:r>
      <w:rPr>
        <w:i/>
        <w:smallCap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30D2"/>
    <w:multiLevelType w:val="singleLevel"/>
    <w:tmpl w:val="F266B9EE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72"/>
      </w:pPr>
    </w:lvl>
  </w:abstractNum>
  <w:abstractNum w:abstractNumId="1" w15:restartNumberingAfterBreak="0">
    <w:nsid w:val="1F3320AF"/>
    <w:multiLevelType w:val="hybridMultilevel"/>
    <w:tmpl w:val="3DA8E630"/>
    <w:lvl w:ilvl="0" w:tplc="4B8233E8">
      <w:start w:val="1"/>
      <w:numFmt w:val="decimal"/>
      <w:pStyle w:val="0-Titredesection10100"/>
      <w:lvlText w:val="10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B14AF0"/>
    <w:multiLevelType w:val="hybridMultilevel"/>
    <w:tmpl w:val="2EBAE08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C40EEE"/>
    <w:multiLevelType w:val="multilevel"/>
    <w:tmpl w:val="E8CEC01E"/>
    <w:lvl w:ilvl="0">
      <w:start w:val="1"/>
      <w:numFmt w:val="decimal"/>
      <w:lvlText w:val="10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D5257D5"/>
    <w:multiLevelType w:val="hybridMultilevel"/>
    <w:tmpl w:val="AD5C0FAA"/>
    <w:lvl w:ilvl="0" w:tplc="65A83B2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CCD0DE">
      <w:start w:val="15"/>
      <w:numFmt w:val="bullet"/>
      <w:lvlText w:val=""/>
      <w:lvlJc w:val="left"/>
      <w:pPr>
        <w:tabs>
          <w:tab w:val="num" w:pos="1485"/>
        </w:tabs>
        <w:ind w:left="1485" w:hanging="405"/>
      </w:pPr>
      <w:rPr>
        <w:rFonts w:ascii="Wingdings" w:eastAsia="Times New Roman" w:hAnsi="Wingdings" w:cs="Times New Roman" w:hint="default"/>
        <w:sz w:val="28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A71FD"/>
    <w:multiLevelType w:val="singleLevel"/>
    <w:tmpl w:val="B6E602BC"/>
    <w:lvl w:ilvl="0">
      <w:start w:val="1"/>
      <w:numFmt w:val="decimal"/>
      <w:lvlText w:val="1.%1"/>
      <w:lvlJc w:val="right"/>
      <w:pPr>
        <w:tabs>
          <w:tab w:val="num" w:pos="737"/>
        </w:tabs>
        <w:ind w:left="737" w:hanging="283"/>
      </w:pPr>
    </w:lvl>
  </w:abstractNum>
  <w:abstractNum w:abstractNumId="6" w15:restartNumberingAfterBreak="0">
    <w:nsid w:val="33922A9A"/>
    <w:multiLevelType w:val="multilevel"/>
    <w:tmpl w:val="05A63042"/>
    <w:lvl w:ilvl="0">
      <w:start w:val="1"/>
      <w:numFmt w:val="decimal"/>
      <w:lvlText w:val="x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B975E66"/>
    <w:multiLevelType w:val="multilevel"/>
    <w:tmpl w:val="35380608"/>
    <w:lvl w:ilvl="0">
      <w:start w:val="10"/>
      <w:numFmt w:val="decimal"/>
      <w:lvlText w:val="10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3C50E02"/>
    <w:multiLevelType w:val="hybridMultilevel"/>
    <w:tmpl w:val="5B205B80"/>
    <w:lvl w:ilvl="0" w:tplc="B97EC2F8">
      <w:start w:val="1"/>
      <w:numFmt w:val="bullet"/>
      <w:pStyle w:val="0NormalListe"/>
      <w:lvlText w:val=""/>
      <w:lvlJc w:val="left"/>
      <w:pPr>
        <w:tabs>
          <w:tab w:val="num" w:pos="275"/>
        </w:tabs>
        <w:ind w:left="295" w:hanging="295"/>
      </w:pPr>
      <w:rPr>
        <w:rFonts w:ascii="Wingdings" w:hAnsi="Wingdings" w:hint="default"/>
        <w:sz w:val="16"/>
      </w:rPr>
    </w:lvl>
    <w:lvl w:ilvl="1" w:tplc="0C0C0003" w:tentative="1">
      <w:start w:val="1"/>
      <w:numFmt w:val="bullet"/>
      <w:lvlText w:val="o"/>
      <w:lvlJc w:val="left"/>
      <w:pPr>
        <w:tabs>
          <w:tab w:val="num" w:pos="1015"/>
        </w:tabs>
        <w:ind w:left="101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735"/>
        </w:tabs>
        <w:ind w:left="173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455"/>
        </w:tabs>
        <w:ind w:left="245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175"/>
        </w:tabs>
        <w:ind w:left="317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895"/>
        </w:tabs>
        <w:ind w:left="389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15"/>
        </w:tabs>
        <w:ind w:left="461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335"/>
        </w:tabs>
        <w:ind w:left="533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055"/>
        </w:tabs>
        <w:ind w:left="6055" w:hanging="360"/>
      </w:pPr>
      <w:rPr>
        <w:rFonts w:ascii="Wingdings" w:hAnsi="Wingdings" w:hint="default"/>
      </w:rPr>
    </w:lvl>
  </w:abstractNum>
  <w:abstractNum w:abstractNumId="9" w15:restartNumberingAfterBreak="0">
    <w:nsid w:val="5C4C1024"/>
    <w:multiLevelType w:val="hybridMultilevel"/>
    <w:tmpl w:val="4500802E"/>
    <w:lvl w:ilvl="0" w:tplc="C92AF576">
      <w:start w:val="1"/>
      <w:numFmt w:val="bullet"/>
      <w:pStyle w:val="0NormalPuces"/>
      <w:lvlText w:val="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1BCD"/>
    <w:multiLevelType w:val="singleLevel"/>
    <w:tmpl w:val="7B9A2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1AA0CEA"/>
    <w:multiLevelType w:val="hybridMultilevel"/>
    <w:tmpl w:val="285CBBB6"/>
    <w:lvl w:ilvl="0" w:tplc="C6D2EB48">
      <w:start w:val="1"/>
      <w:numFmt w:val="decimal"/>
      <w:pStyle w:val="0-Titredesection0109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5FF4155"/>
    <w:multiLevelType w:val="multilevel"/>
    <w:tmpl w:val="0C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5"/>
  </w:num>
  <w:num w:numId="3">
    <w:abstractNumId w:val="0"/>
  </w:num>
  <w:num w:numId="4">
    <w:abstractNumId w:val="0"/>
  </w:num>
  <w:num w:numId="5">
    <w:abstractNumId w:val="0"/>
  </w:num>
  <w:num w:numId="6">
    <w:abstractNumId w:val="10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11"/>
  </w:num>
  <w:num w:numId="12">
    <w:abstractNumId w:val="3"/>
  </w:num>
  <w:num w:numId="13">
    <w:abstractNumId w:val="7"/>
  </w:num>
  <w:num w:numId="14">
    <w:abstractNumId w:val="4"/>
  </w:num>
  <w:num w:numId="15">
    <w:abstractNumId w:val="12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CA" w:vendorID="9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229"/>
    <w:rsid w:val="0001154C"/>
    <w:rsid w:val="000344B9"/>
    <w:rsid w:val="0004489C"/>
    <w:rsid w:val="0005485F"/>
    <w:rsid w:val="000615FC"/>
    <w:rsid w:val="00065FF9"/>
    <w:rsid w:val="00074918"/>
    <w:rsid w:val="000855DB"/>
    <w:rsid w:val="000B1402"/>
    <w:rsid w:val="000B5CC3"/>
    <w:rsid w:val="000E7578"/>
    <w:rsid w:val="000F7A45"/>
    <w:rsid w:val="00147929"/>
    <w:rsid w:val="0015262B"/>
    <w:rsid w:val="0017085E"/>
    <w:rsid w:val="001934F0"/>
    <w:rsid w:val="00196706"/>
    <w:rsid w:val="001975F5"/>
    <w:rsid w:val="001D1E44"/>
    <w:rsid w:val="001D77F5"/>
    <w:rsid w:val="00204A20"/>
    <w:rsid w:val="00250B05"/>
    <w:rsid w:val="00272D2D"/>
    <w:rsid w:val="00287EC6"/>
    <w:rsid w:val="0029783C"/>
    <w:rsid w:val="002B71AD"/>
    <w:rsid w:val="002F2122"/>
    <w:rsid w:val="00304B1B"/>
    <w:rsid w:val="00316CCE"/>
    <w:rsid w:val="00331980"/>
    <w:rsid w:val="00331A9B"/>
    <w:rsid w:val="00375822"/>
    <w:rsid w:val="00391B33"/>
    <w:rsid w:val="003C1E79"/>
    <w:rsid w:val="003C34E1"/>
    <w:rsid w:val="003D3A72"/>
    <w:rsid w:val="004254F6"/>
    <w:rsid w:val="00474B06"/>
    <w:rsid w:val="00474DB8"/>
    <w:rsid w:val="0048572F"/>
    <w:rsid w:val="00486DD0"/>
    <w:rsid w:val="00495469"/>
    <w:rsid w:val="004D1EC7"/>
    <w:rsid w:val="00522815"/>
    <w:rsid w:val="00547D52"/>
    <w:rsid w:val="0055527B"/>
    <w:rsid w:val="00591919"/>
    <w:rsid w:val="005B030E"/>
    <w:rsid w:val="005B3397"/>
    <w:rsid w:val="005C4487"/>
    <w:rsid w:val="005E50A4"/>
    <w:rsid w:val="005F79BC"/>
    <w:rsid w:val="00616CA5"/>
    <w:rsid w:val="0062640F"/>
    <w:rsid w:val="006316E1"/>
    <w:rsid w:val="00644B19"/>
    <w:rsid w:val="00671760"/>
    <w:rsid w:val="00671A44"/>
    <w:rsid w:val="00683ACB"/>
    <w:rsid w:val="006A02AC"/>
    <w:rsid w:val="006A6B5A"/>
    <w:rsid w:val="006E01DD"/>
    <w:rsid w:val="006E1BF7"/>
    <w:rsid w:val="007204EB"/>
    <w:rsid w:val="00724229"/>
    <w:rsid w:val="007559FE"/>
    <w:rsid w:val="00781716"/>
    <w:rsid w:val="007B35BC"/>
    <w:rsid w:val="007C0DEF"/>
    <w:rsid w:val="007D0EAC"/>
    <w:rsid w:val="007D516C"/>
    <w:rsid w:val="007D7EFC"/>
    <w:rsid w:val="007F2981"/>
    <w:rsid w:val="00814011"/>
    <w:rsid w:val="00847AB6"/>
    <w:rsid w:val="00853D87"/>
    <w:rsid w:val="0086057E"/>
    <w:rsid w:val="00881B35"/>
    <w:rsid w:val="008860D3"/>
    <w:rsid w:val="008A585F"/>
    <w:rsid w:val="008D2C8E"/>
    <w:rsid w:val="00911CFF"/>
    <w:rsid w:val="00931B0C"/>
    <w:rsid w:val="009520F5"/>
    <w:rsid w:val="009B6AC1"/>
    <w:rsid w:val="00A02736"/>
    <w:rsid w:val="00A03FA2"/>
    <w:rsid w:val="00A125BB"/>
    <w:rsid w:val="00A34CCC"/>
    <w:rsid w:val="00AB3317"/>
    <w:rsid w:val="00AD1351"/>
    <w:rsid w:val="00B054B7"/>
    <w:rsid w:val="00B203E9"/>
    <w:rsid w:val="00B35614"/>
    <w:rsid w:val="00B3720F"/>
    <w:rsid w:val="00B45557"/>
    <w:rsid w:val="00B46B38"/>
    <w:rsid w:val="00B54AE1"/>
    <w:rsid w:val="00B70873"/>
    <w:rsid w:val="00B86EF5"/>
    <w:rsid w:val="00BA32DF"/>
    <w:rsid w:val="00BA62CF"/>
    <w:rsid w:val="00BD2CC6"/>
    <w:rsid w:val="00BD523E"/>
    <w:rsid w:val="00BD6D63"/>
    <w:rsid w:val="00BF2805"/>
    <w:rsid w:val="00C31C1C"/>
    <w:rsid w:val="00C332CB"/>
    <w:rsid w:val="00C5421C"/>
    <w:rsid w:val="00C559D5"/>
    <w:rsid w:val="00C754E2"/>
    <w:rsid w:val="00CC769D"/>
    <w:rsid w:val="00CD3ED4"/>
    <w:rsid w:val="00CD4B84"/>
    <w:rsid w:val="00CF02DD"/>
    <w:rsid w:val="00D04B16"/>
    <w:rsid w:val="00D170B7"/>
    <w:rsid w:val="00D26DFE"/>
    <w:rsid w:val="00D56BFE"/>
    <w:rsid w:val="00D87883"/>
    <w:rsid w:val="00D93ABF"/>
    <w:rsid w:val="00DC34CF"/>
    <w:rsid w:val="00E12AA4"/>
    <w:rsid w:val="00E273EC"/>
    <w:rsid w:val="00E40C80"/>
    <w:rsid w:val="00E53023"/>
    <w:rsid w:val="00EA486C"/>
    <w:rsid w:val="00EB019C"/>
    <w:rsid w:val="00EB12B7"/>
    <w:rsid w:val="00EB570A"/>
    <w:rsid w:val="00EC2548"/>
    <w:rsid w:val="00F03B64"/>
    <w:rsid w:val="00F26FF1"/>
    <w:rsid w:val="00F61E4D"/>
    <w:rsid w:val="00F915B3"/>
    <w:rsid w:val="00F97803"/>
    <w:rsid w:val="00FB205A"/>
    <w:rsid w:val="00FB769D"/>
    <w:rsid w:val="00FE1955"/>
    <w:rsid w:val="00FE7BB5"/>
    <w:rsid w:val="00FF3DA9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0C79EA"/>
  <w15:docId w15:val="{B24A9122-6723-4804-8322-5999B9CE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1760"/>
    <w:pPr>
      <w:spacing w:line="240" w:lineRule="exact"/>
      <w:jc w:val="both"/>
    </w:pPr>
    <w:rPr>
      <w:rFonts w:ascii="Palatino Linotype" w:hAnsi="Palatino Linotype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71760"/>
    <w:pPr>
      <w:keepNext/>
      <w:spacing w:before="240" w:after="60"/>
      <w:outlineLvl w:val="0"/>
    </w:pPr>
    <w:rPr>
      <w:b/>
      <w:bCs/>
      <w:smallCaps/>
      <w:kern w:val="28"/>
      <w:sz w:val="18"/>
      <w:szCs w:val="18"/>
    </w:rPr>
  </w:style>
  <w:style w:type="paragraph" w:styleId="Titre2">
    <w:name w:val="heading 2"/>
    <w:basedOn w:val="Normal"/>
    <w:next w:val="Normal"/>
    <w:qFormat/>
    <w:rsid w:val="00671760"/>
    <w:pPr>
      <w:keepNext/>
      <w:spacing w:before="240" w:after="60"/>
      <w:ind w:left="720"/>
      <w:outlineLvl w:val="1"/>
    </w:pPr>
    <w:rPr>
      <w:b/>
      <w:bCs/>
      <w:i/>
      <w:iCs/>
    </w:rPr>
  </w:style>
  <w:style w:type="paragraph" w:styleId="Titre3">
    <w:name w:val="heading 3"/>
    <w:basedOn w:val="Normal"/>
    <w:next w:val="Normal"/>
    <w:qFormat/>
    <w:rsid w:val="00671760"/>
    <w:pPr>
      <w:keepNext/>
      <w:spacing w:before="240" w:after="60"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671760"/>
    <w:pPr>
      <w:keepNext/>
      <w:spacing w:before="240" w:after="60"/>
      <w:ind w:left="720"/>
      <w:outlineLvl w:val="3"/>
    </w:pPr>
    <w:rPr>
      <w:b/>
      <w:bCs/>
      <w:i/>
      <w:iCs/>
    </w:rPr>
  </w:style>
  <w:style w:type="paragraph" w:styleId="Titre5">
    <w:name w:val="heading 5"/>
    <w:basedOn w:val="Normal"/>
    <w:next w:val="Normal"/>
    <w:qFormat/>
    <w:rsid w:val="00671760"/>
    <w:pPr>
      <w:spacing w:before="240" w:after="60"/>
      <w:ind w:left="72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qFormat/>
    <w:rsid w:val="00671760"/>
    <w:pPr>
      <w:spacing w:before="240" w:after="60"/>
      <w:ind w:left="72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qFormat/>
    <w:rsid w:val="00671760"/>
    <w:pPr>
      <w:spacing w:before="240" w:after="60"/>
      <w:ind w:left="720"/>
      <w:outlineLvl w:val="6"/>
    </w:pPr>
  </w:style>
  <w:style w:type="paragraph" w:styleId="Titre8">
    <w:name w:val="heading 8"/>
    <w:basedOn w:val="Normal"/>
    <w:next w:val="Normal"/>
    <w:qFormat/>
    <w:rsid w:val="00671760"/>
    <w:pPr>
      <w:spacing w:before="240" w:after="60"/>
      <w:ind w:left="72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671760"/>
    <w:pPr>
      <w:spacing w:before="240" w:after="60"/>
      <w:ind w:left="720"/>
      <w:outlineLvl w:val="8"/>
    </w:pPr>
    <w:rPr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-1">
    <w:name w:val="0-[1]"/>
    <w:basedOn w:val="Normal"/>
    <w:rsid w:val="00671760"/>
    <w:pPr>
      <w:tabs>
        <w:tab w:val="left" w:pos="454"/>
      </w:tabs>
      <w:ind w:left="454" w:hanging="454"/>
    </w:pPr>
  </w:style>
  <w:style w:type="paragraph" w:customStyle="1" w:styleId="0-2">
    <w:name w:val="0-[2]"/>
    <w:basedOn w:val="Normal"/>
    <w:rsid w:val="00671760"/>
    <w:pPr>
      <w:ind w:left="851" w:hanging="397"/>
    </w:pPr>
  </w:style>
  <w:style w:type="paragraph" w:customStyle="1" w:styleId="0-2Entrez">
    <w:name w:val="0-[2] Entrez"/>
    <w:basedOn w:val="0-2"/>
    <w:rsid w:val="00671760"/>
    <w:pPr>
      <w:tabs>
        <w:tab w:val="left" w:pos="851"/>
        <w:tab w:val="left" w:pos="1701"/>
      </w:tabs>
      <w:ind w:left="1701" w:hanging="1247"/>
    </w:pPr>
  </w:style>
  <w:style w:type="paragraph" w:customStyle="1" w:styleId="0-3">
    <w:name w:val="0-[3]"/>
    <w:basedOn w:val="0-2"/>
    <w:rsid w:val="00724229"/>
    <w:pPr>
      <w:tabs>
        <w:tab w:val="left" w:pos="1247"/>
      </w:tabs>
      <w:ind w:left="1247" w:hanging="396"/>
    </w:pPr>
  </w:style>
  <w:style w:type="paragraph" w:customStyle="1" w:styleId="0-3Entrez">
    <w:name w:val="0-[3] Entrez"/>
    <w:basedOn w:val="0-3"/>
    <w:rsid w:val="00724229"/>
    <w:pPr>
      <w:tabs>
        <w:tab w:val="left" w:pos="2127"/>
      </w:tabs>
      <w:ind w:left="2127" w:hanging="1276"/>
    </w:pPr>
  </w:style>
  <w:style w:type="paragraph" w:customStyle="1" w:styleId="0-0Normal">
    <w:name w:val="0-[0Normal]"/>
    <w:basedOn w:val="0-1"/>
    <w:link w:val="0-0NormalCar"/>
    <w:rsid w:val="00671760"/>
    <w:pPr>
      <w:tabs>
        <w:tab w:val="clear" w:pos="454"/>
      </w:tabs>
      <w:ind w:left="0" w:firstLine="0"/>
    </w:pPr>
  </w:style>
  <w:style w:type="paragraph" w:customStyle="1" w:styleId="0-P0101Titredesection">
    <w:name w:val="0-P01.01 Titre de section"/>
    <w:basedOn w:val="Normal"/>
    <w:next w:val="LigneVideApresTitre"/>
    <w:rsid w:val="00671760"/>
    <w:pPr>
      <w:tabs>
        <w:tab w:val="num" w:pos="360"/>
        <w:tab w:val="left" w:pos="567"/>
      </w:tabs>
      <w:spacing w:line="320" w:lineRule="exact"/>
      <w:ind w:left="360" w:hanging="360"/>
    </w:pPr>
    <w:rPr>
      <w:sz w:val="32"/>
      <w:szCs w:val="32"/>
    </w:rPr>
  </w:style>
  <w:style w:type="paragraph" w:customStyle="1" w:styleId="LigneVideApresTitre">
    <w:name w:val="LigneVideApresTitre"/>
    <w:basedOn w:val="Titredesection0109"/>
    <w:next w:val="1"/>
    <w:rsid w:val="00671760"/>
    <w:pPr>
      <w:ind w:left="0" w:firstLine="0"/>
    </w:pPr>
  </w:style>
  <w:style w:type="paragraph" w:customStyle="1" w:styleId="0-P0110Titredesection">
    <w:name w:val="0-P01.10 Titre de section"/>
    <w:basedOn w:val="0-P0101Titredesection"/>
    <w:next w:val="LigneVideApresTitre"/>
    <w:rsid w:val="001975F5"/>
    <w:pPr>
      <w:tabs>
        <w:tab w:val="clear" w:pos="567"/>
        <w:tab w:val="left" w:pos="709"/>
      </w:tabs>
      <w:ind w:left="709" w:hanging="709"/>
    </w:pPr>
  </w:style>
  <w:style w:type="paragraph" w:customStyle="1" w:styleId="0-P1010Titredesection">
    <w:name w:val="0-P10.10 Titre de section"/>
    <w:basedOn w:val="0-P0110Titredesection"/>
    <w:next w:val="LigneVideApresTitre"/>
    <w:rsid w:val="001975F5"/>
    <w:pPr>
      <w:tabs>
        <w:tab w:val="clear" w:pos="709"/>
        <w:tab w:val="left" w:pos="851"/>
      </w:tabs>
      <w:ind w:left="851" w:hanging="851"/>
    </w:pPr>
  </w:style>
  <w:style w:type="paragraph" w:styleId="Notedebasdepage">
    <w:name w:val="footnote text"/>
    <w:basedOn w:val="Normal"/>
    <w:semiHidden/>
    <w:rsid w:val="00671760"/>
    <w:pPr>
      <w:spacing w:line="180" w:lineRule="exact"/>
      <w:ind w:left="227" w:hanging="227"/>
    </w:pPr>
    <w:rPr>
      <w:sz w:val="20"/>
      <w:szCs w:val="20"/>
    </w:rPr>
  </w:style>
  <w:style w:type="paragraph" w:styleId="Lgende">
    <w:name w:val="caption"/>
    <w:basedOn w:val="Normal"/>
    <w:next w:val="Normal"/>
    <w:qFormat/>
    <w:rsid w:val="00671760"/>
    <w:pPr>
      <w:spacing w:before="120" w:after="120" w:line="180" w:lineRule="exact"/>
      <w:jc w:val="center"/>
    </w:pPr>
    <w:rPr>
      <w:b/>
      <w:bCs/>
      <w:smallCaps/>
      <w:sz w:val="18"/>
      <w:szCs w:val="18"/>
    </w:rPr>
  </w:style>
  <w:style w:type="paragraph" w:customStyle="1" w:styleId="0-1Entrez">
    <w:name w:val="0-[1] Entrez"/>
    <w:basedOn w:val="0-1"/>
    <w:rsid w:val="00724229"/>
    <w:pPr>
      <w:tabs>
        <w:tab w:val="left" w:pos="1361"/>
      </w:tabs>
      <w:ind w:left="1361" w:hanging="1361"/>
    </w:pPr>
  </w:style>
  <w:style w:type="paragraph" w:customStyle="1" w:styleId="0-P0000Titredechapitre">
    <w:name w:val="0-P00.00 Titre de chapitre"/>
    <w:basedOn w:val="Normal"/>
    <w:next w:val="0-0Normal"/>
    <w:rsid w:val="001975F5"/>
    <w:pPr>
      <w:tabs>
        <w:tab w:val="left" w:pos="426"/>
      </w:tabs>
      <w:spacing w:line="480" w:lineRule="exact"/>
      <w:jc w:val="center"/>
    </w:pPr>
    <w:rPr>
      <w:b/>
      <w:bCs/>
      <w:smallCaps/>
      <w:sz w:val="48"/>
      <w:szCs w:val="48"/>
    </w:rPr>
  </w:style>
  <w:style w:type="paragraph" w:customStyle="1" w:styleId="LignedeprogrammeC">
    <w:name w:val="Ligne de programme C"/>
    <w:basedOn w:val="0-1"/>
    <w:rsid w:val="00724229"/>
    <w:pPr>
      <w:tabs>
        <w:tab w:val="left" w:pos="922"/>
        <w:tab w:val="left" w:pos="1347"/>
        <w:tab w:val="left" w:pos="1772"/>
      </w:tabs>
      <w:spacing w:line="200" w:lineRule="exact"/>
      <w:ind w:left="0" w:firstLine="0"/>
    </w:pPr>
    <w:rPr>
      <w:rFonts w:ascii="Courier New" w:hAnsi="Courier New"/>
      <w:sz w:val="20"/>
      <w:szCs w:val="20"/>
    </w:rPr>
  </w:style>
  <w:style w:type="character" w:styleId="Appelnotedebasdep">
    <w:name w:val="footnote reference"/>
    <w:basedOn w:val="Policepardfaut"/>
    <w:semiHidden/>
    <w:rsid w:val="00671760"/>
    <w:rPr>
      <w:vertAlign w:val="superscript"/>
    </w:rPr>
  </w:style>
  <w:style w:type="paragraph" w:styleId="En-tte">
    <w:name w:val="header"/>
    <w:aliases w:val="E-Impaire"/>
    <w:basedOn w:val="Normal"/>
    <w:rsid w:val="00671760"/>
    <w:pPr>
      <w:tabs>
        <w:tab w:val="center" w:pos="4320"/>
        <w:tab w:val="right" w:pos="8640"/>
      </w:tabs>
    </w:pPr>
  </w:style>
  <w:style w:type="paragraph" w:styleId="Pieddepage">
    <w:name w:val="footer"/>
    <w:aliases w:val="P-Impaire"/>
    <w:basedOn w:val="Normal"/>
    <w:rsid w:val="00671760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671760"/>
  </w:style>
  <w:style w:type="character" w:styleId="Lienhypertexte">
    <w:name w:val="Hyperlink"/>
    <w:basedOn w:val="Policepardfaut"/>
    <w:rsid w:val="00671760"/>
    <w:rPr>
      <w:color w:val="0000FF"/>
      <w:u w:val="single"/>
    </w:rPr>
  </w:style>
  <w:style w:type="paragraph" w:customStyle="1" w:styleId="0-Titredesection0109">
    <w:name w:val="0-Titre de section (01 à 09)"/>
    <w:basedOn w:val="Normal"/>
    <w:next w:val="0-LigneVideApresTitre"/>
    <w:rsid w:val="00724229"/>
    <w:pPr>
      <w:numPr>
        <w:numId w:val="11"/>
      </w:numPr>
      <w:tabs>
        <w:tab w:val="clear" w:pos="360"/>
        <w:tab w:val="left" w:pos="709"/>
      </w:tabs>
      <w:spacing w:line="320" w:lineRule="exact"/>
      <w:ind w:left="709" w:hanging="709"/>
    </w:pPr>
    <w:rPr>
      <w:sz w:val="32"/>
      <w:szCs w:val="32"/>
    </w:rPr>
  </w:style>
  <w:style w:type="paragraph" w:customStyle="1" w:styleId="0-LigneVideApresTitre">
    <w:name w:val="0-LigneVideApresTitre"/>
    <w:basedOn w:val="0-Titredesection0109"/>
    <w:next w:val="0-1"/>
    <w:rsid w:val="00724229"/>
    <w:pPr>
      <w:numPr>
        <w:numId w:val="0"/>
      </w:numPr>
      <w:tabs>
        <w:tab w:val="clear" w:pos="709"/>
      </w:tabs>
    </w:pPr>
  </w:style>
  <w:style w:type="paragraph" w:customStyle="1" w:styleId="0-Titredesection10100">
    <w:name w:val="0-Titre de section (10 à 100)"/>
    <w:basedOn w:val="0-Titredesection0109"/>
    <w:next w:val="0-LigneVideApresTitre"/>
    <w:rsid w:val="00724229"/>
    <w:pPr>
      <w:numPr>
        <w:numId w:val="9"/>
      </w:numPr>
      <w:tabs>
        <w:tab w:val="clear" w:pos="360"/>
        <w:tab w:val="clear" w:pos="709"/>
        <w:tab w:val="num" w:pos="851"/>
      </w:tabs>
      <w:ind w:left="851" w:hanging="851"/>
    </w:pPr>
  </w:style>
  <w:style w:type="paragraph" w:customStyle="1" w:styleId="0-Titredechapitre">
    <w:name w:val="0-Titre de chapitre"/>
    <w:basedOn w:val="Normal"/>
    <w:next w:val="0-0Normal"/>
    <w:rsid w:val="00724229"/>
    <w:pPr>
      <w:spacing w:line="480" w:lineRule="exact"/>
      <w:jc w:val="center"/>
    </w:pPr>
    <w:rPr>
      <w:b/>
      <w:bCs/>
      <w:smallCaps/>
      <w:sz w:val="48"/>
      <w:szCs w:val="48"/>
    </w:rPr>
  </w:style>
  <w:style w:type="table" w:styleId="Grilledutableau">
    <w:name w:val="Table Grid"/>
    <w:basedOn w:val="TableauNormal"/>
    <w:rsid w:val="00671760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-0NormalInterlignesimple">
    <w:name w:val="0-[0Normal] Interligne simple"/>
    <w:basedOn w:val="0-0Normal"/>
    <w:rsid w:val="00724229"/>
    <w:pPr>
      <w:spacing w:line="240" w:lineRule="auto"/>
    </w:pPr>
  </w:style>
  <w:style w:type="paragraph" w:customStyle="1" w:styleId="1">
    <w:name w:val="[1]"/>
    <w:basedOn w:val="Normal"/>
    <w:link w:val="1Car"/>
    <w:rsid w:val="00671760"/>
    <w:pPr>
      <w:tabs>
        <w:tab w:val="left" w:pos="454"/>
      </w:tabs>
      <w:ind w:left="454" w:hanging="454"/>
    </w:pPr>
  </w:style>
  <w:style w:type="paragraph" w:customStyle="1" w:styleId="2">
    <w:name w:val="[2]"/>
    <w:basedOn w:val="Normal"/>
    <w:rsid w:val="00671760"/>
    <w:pPr>
      <w:tabs>
        <w:tab w:val="left" w:pos="851"/>
      </w:tabs>
      <w:ind w:left="851" w:hanging="397"/>
    </w:pPr>
  </w:style>
  <w:style w:type="paragraph" w:customStyle="1" w:styleId="2Entrez">
    <w:name w:val="[2] Entrez"/>
    <w:basedOn w:val="2"/>
    <w:rsid w:val="00671760"/>
    <w:pPr>
      <w:tabs>
        <w:tab w:val="left" w:pos="1701"/>
      </w:tabs>
      <w:ind w:left="1701" w:hanging="1247"/>
    </w:pPr>
  </w:style>
  <w:style w:type="paragraph" w:customStyle="1" w:styleId="3">
    <w:name w:val="[3]"/>
    <w:basedOn w:val="2"/>
    <w:rsid w:val="00671760"/>
    <w:pPr>
      <w:tabs>
        <w:tab w:val="clear" w:pos="851"/>
        <w:tab w:val="left" w:pos="1247"/>
      </w:tabs>
      <w:ind w:left="1247" w:hanging="396"/>
    </w:pPr>
  </w:style>
  <w:style w:type="paragraph" w:customStyle="1" w:styleId="3Entrez">
    <w:name w:val="[3] Entrez"/>
    <w:basedOn w:val="3"/>
    <w:rsid w:val="00671760"/>
    <w:pPr>
      <w:tabs>
        <w:tab w:val="left" w:pos="2127"/>
      </w:tabs>
      <w:ind w:left="2127" w:hanging="1276"/>
    </w:pPr>
  </w:style>
  <w:style w:type="paragraph" w:customStyle="1" w:styleId="0Normal">
    <w:name w:val="[0]Normal"/>
    <w:basedOn w:val="1"/>
    <w:rsid w:val="00671760"/>
    <w:pPr>
      <w:tabs>
        <w:tab w:val="clear" w:pos="454"/>
      </w:tabs>
      <w:ind w:left="0" w:firstLine="0"/>
    </w:pPr>
  </w:style>
  <w:style w:type="paragraph" w:customStyle="1" w:styleId="Titredesection0109">
    <w:name w:val="Titre de section (01 à 09)"/>
    <w:basedOn w:val="Normal"/>
    <w:next w:val="LigneVideApresTitre"/>
    <w:rsid w:val="00671760"/>
    <w:pPr>
      <w:spacing w:line="320" w:lineRule="exact"/>
      <w:ind w:left="567" w:hanging="567"/>
    </w:pPr>
    <w:rPr>
      <w:sz w:val="32"/>
      <w:szCs w:val="32"/>
    </w:rPr>
  </w:style>
  <w:style w:type="paragraph" w:customStyle="1" w:styleId="1Entrez">
    <w:name w:val="[1] Entrez"/>
    <w:basedOn w:val="1"/>
    <w:rsid w:val="00671760"/>
    <w:pPr>
      <w:tabs>
        <w:tab w:val="left" w:pos="1361"/>
      </w:tabs>
      <w:ind w:left="1361" w:hanging="1361"/>
    </w:pPr>
  </w:style>
  <w:style w:type="paragraph" w:customStyle="1" w:styleId="Titredechapitre">
    <w:name w:val="Titre de chapitre"/>
    <w:basedOn w:val="Normal"/>
    <w:next w:val="0Normal"/>
    <w:rsid w:val="00671760"/>
    <w:pPr>
      <w:spacing w:line="480" w:lineRule="exact"/>
      <w:jc w:val="center"/>
    </w:pPr>
    <w:rPr>
      <w:b/>
      <w:bCs/>
      <w:smallCaps/>
      <w:sz w:val="48"/>
      <w:szCs w:val="48"/>
    </w:rPr>
  </w:style>
  <w:style w:type="paragraph" w:styleId="Textedebulles">
    <w:name w:val="Balloon Text"/>
    <w:basedOn w:val="Normal"/>
    <w:semiHidden/>
    <w:rsid w:val="00671760"/>
    <w:rPr>
      <w:rFonts w:ascii="Tahoma" w:hAnsi="Tahoma" w:cs="Tahoma"/>
      <w:sz w:val="16"/>
      <w:szCs w:val="16"/>
    </w:rPr>
  </w:style>
  <w:style w:type="paragraph" w:customStyle="1" w:styleId="0NormalListe">
    <w:name w:val="[0]Normal (Liste)"/>
    <w:basedOn w:val="0Normal"/>
    <w:rsid w:val="00671760"/>
    <w:pPr>
      <w:numPr>
        <w:numId w:val="16"/>
      </w:numPr>
    </w:pPr>
  </w:style>
  <w:style w:type="paragraph" w:customStyle="1" w:styleId="0NormalInterlignesimple">
    <w:name w:val="[0]Normal Interligne simple"/>
    <w:basedOn w:val="2"/>
    <w:rsid w:val="00671760"/>
    <w:pPr>
      <w:spacing w:line="240" w:lineRule="auto"/>
    </w:pPr>
  </w:style>
  <w:style w:type="paragraph" w:customStyle="1" w:styleId="Figure">
    <w:name w:val="Figure"/>
    <w:basedOn w:val="Lgende"/>
    <w:rsid w:val="00671760"/>
    <w:pPr>
      <w:spacing w:after="0"/>
    </w:pPr>
  </w:style>
  <w:style w:type="paragraph" w:customStyle="1" w:styleId="0NormalInterligne10pt">
    <w:name w:val="[0]Normal Interligne 10 pt"/>
    <w:basedOn w:val="0-1"/>
    <w:rsid w:val="00671760"/>
    <w:pPr>
      <w:spacing w:line="200" w:lineRule="exact"/>
      <w:ind w:left="0" w:firstLine="0"/>
    </w:pPr>
  </w:style>
  <w:style w:type="paragraph" w:customStyle="1" w:styleId="0NormalPuces">
    <w:name w:val="[0]Normal Puces"/>
    <w:basedOn w:val="0Normal"/>
    <w:rsid w:val="00671760"/>
    <w:pPr>
      <w:numPr>
        <w:numId w:val="17"/>
      </w:numPr>
      <w:tabs>
        <w:tab w:val="clear" w:pos="360"/>
        <w:tab w:val="num" w:pos="275"/>
      </w:tabs>
      <w:ind w:left="295" w:hanging="295"/>
    </w:pPr>
  </w:style>
  <w:style w:type="character" w:customStyle="1" w:styleId="1Car">
    <w:name w:val="[1] Car"/>
    <w:basedOn w:val="Policepardfaut"/>
    <w:link w:val="1"/>
    <w:rsid w:val="00671760"/>
    <w:rPr>
      <w:rFonts w:ascii="Palatino Linotype" w:hAnsi="Palatino Linotype"/>
      <w:sz w:val="24"/>
      <w:szCs w:val="24"/>
      <w:lang w:eastAsia="fr-FR"/>
    </w:rPr>
  </w:style>
  <w:style w:type="paragraph" w:customStyle="1" w:styleId="1Espacement1pt">
    <w:name w:val="[1] Espacement 1pt"/>
    <w:basedOn w:val="1"/>
    <w:link w:val="1Espacement1ptCar"/>
    <w:rsid w:val="00671760"/>
    <w:rPr>
      <w:spacing w:val="-2"/>
    </w:rPr>
  </w:style>
  <w:style w:type="character" w:customStyle="1" w:styleId="1Espacement1ptCar">
    <w:name w:val="[1] Espacement 1pt Car"/>
    <w:basedOn w:val="1Car"/>
    <w:link w:val="1Espacement1pt"/>
    <w:rsid w:val="00671760"/>
    <w:rPr>
      <w:rFonts w:ascii="Palatino Linotype" w:hAnsi="Palatino Linotype"/>
      <w:spacing w:val="-2"/>
      <w:sz w:val="24"/>
      <w:szCs w:val="24"/>
      <w:lang w:eastAsia="fr-FR"/>
    </w:rPr>
  </w:style>
  <w:style w:type="character" w:customStyle="1" w:styleId="0-0NormalCar">
    <w:name w:val="0-[0Normal] Car"/>
    <w:basedOn w:val="Policepardfaut"/>
    <w:link w:val="0-0Normal"/>
    <w:rsid w:val="00671760"/>
    <w:rPr>
      <w:rFonts w:ascii="Palatino Linotype" w:hAnsi="Palatino Linotype"/>
      <w:sz w:val="24"/>
      <w:szCs w:val="24"/>
      <w:lang w:eastAsia="fr-FR"/>
    </w:rPr>
  </w:style>
  <w:style w:type="paragraph" w:customStyle="1" w:styleId="0-Normal">
    <w:name w:val="0-Normal"/>
    <w:basedOn w:val="0-1"/>
    <w:rsid w:val="00671760"/>
    <w:pPr>
      <w:ind w:left="0" w:firstLine="0"/>
    </w:pPr>
  </w:style>
  <w:style w:type="paragraph" w:customStyle="1" w:styleId="En-tteE-Paire">
    <w:name w:val="En-tête E-Paire"/>
    <w:basedOn w:val="Normal"/>
    <w:rsid w:val="00671760"/>
    <w:pPr>
      <w:jc w:val="left"/>
    </w:pPr>
    <w:rPr>
      <w:i/>
      <w:iCs/>
    </w:rPr>
  </w:style>
  <w:style w:type="paragraph" w:customStyle="1" w:styleId="LigneVide20pt">
    <w:name w:val="LigneVide20pt"/>
    <w:basedOn w:val="0-1"/>
    <w:next w:val="Titredesection0109"/>
    <w:rsid w:val="00671760"/>
    <w:pPr>
      <w:spacing w:line="400" w:lineRule="exact"/>
      <w:ind w:left="0" w:firstLine="0"/>
    </w:pPr>
    <w:rPr>
      <w:sz w:val="40"/>
    </w:rPr>
  </w:style>
  <w:style w:type="paragraph" w:customStyle="1" w:styleId="LigneVide6pt">
    <w:name w:val="LigneVide6pt"/>
    <w:basedOn w:val="1"/>
    <w:rsid w:val="00671760"/>
    <w:pPr>
      <w:tabs>
        <w:tab w:val="clear" w:pos="454"/>
      </w:tabs>
      <w:spacing w:line="120" w:lineRule="exact"/>
    </w:pPr>
  </w:style>
  <w:style w:type="paragraph" w:customStyle="1" w:styleId="Titredesection1099">
    <w:name w:val="Titre de section (10 à 99)"/>
    <w:basedOn w:val="Normal"/>
    <w:rsid w:val="00671760"/>
    <w:pPr>
      <w:spacing w:line="320" w:lineRule="exact"/>
      <w:ind w:left="680" w:hanging="680"/>
    </w:pPr>
    <w:rPr>
      <w:sz w:val="32"/>
      <w:szCs w:val="32"/>
    </w:rPr>
  </w:style>
  <w:style w:type="paragraph" w:customStyle="1" w:styleId="Titreprincipal">
    <w:name w:val="Titre principal"/>
    <w:basedOn w:val="Normal"/>
    <w:next w:val="0Normal"/>
    <w:link w:val="TitreprincipalCarCar"/>
    <w:rsid w:val="00671760"/>
    <w:pPr>
      <w:spacing w:line="480" w:lineRule="exact"/>
      <w:jc w:val="center"/>
    </w:pPr>
    <w:rPr>
      <w:b/>
      <w:bCs/>
      <w:smallCaps/>
      <w:sz w:val="48"/>
      <w:szCs w:val="48"/>
    </w:rPr>
  </w:style>
  <w:style w:type="character" w:customStyle="1" w:styleId="TitreprincipalCarCar">
    <w:name w:val="Titre principal Car Car"/>
    <w:basedOn w:val="Policepardfaut"/>
    <w:link w:val="Titreprincipal"/>
    <w:rsid w:val="00671760"/>
    <w:rPr>
      <w:rFonts w:ascii="Palatino Linotype" w:hAnsi="Palatino Linotype"/>
      <w:b/>
      <w:bCs/>
      <w:smallCaps/>
      <w:sz w:val="48"/>
      <w:szCs w:val="48"/>
      <w:lang w:eastAsia="fr-FR"/>
    </w:rPr>
  </w:style>
  <w:style w:type="paragraph" w:customStyle="1" w:styleId="Titresecondaire">
    <w:name w:val="Titre secondaire"/>
    <w:basedOn w:val="Titreprincipal"/>
    <w:rsid w:val="00671760"/>
    <w:pPr>
      <w:spacing w:line="400" w:lineRule="exact"/>
    </w:pPr>
    <w:rPr>
      <w:sz w:val="40"/>
      <w:szCs w:val="40"/>
    </w:rPr>
  </w:style>
  <w:style w:type="paragraph" w:customStyle="1" w:styleId="VraiouFaux">
    <w:name w:val="Vrai ou Faux"/>
    <w:basedOn w:val="1"/>
    <w:rsid w:val="00671760"/>
    <w:pPr>
      <w:tabs>
        <w:tab w:val="clear" w:pos="454"/>
        <w:tab w:val="right" w:pos="709"/>
        <w:tab w:val="left" w:pos="851"/>
      </w:tabs>
      <w:ind w:left="2268" w:hanging="1842"/>
    </w:pPr>
    <w:rPr>
      <w:spacing w:val="-2"/>
    </w:rPr>
  </w:style>
  <w:style w:type="paragraph" w:customStyle="1" w:styleId="TitredesectionAide">
    <w:name w:val="Titre de section (Aide)"/>
    <w:basedOn w:val="Titredesection0109"/>
    <w:qFormat/>
    <w:rsid w:val="00671760"/>
    <w:pPr>
      <w:ind w:left="426" w:hanging="426"/>
    </w:pPr>
    <w:rPr>
      <w:color w:val="FF000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31A9B"/>
    <w:rPr>
      <w:rFonts w:ascii="Palatino Linotype" w:hAnsi="Palatino Linotype"/>
      <w:b/>
      <w:bCs/>
      <w:smallCaps/>
      <w:kern w:val="28"/>
      <w:sz w:val="18"/>
      <w:szCs w:val="18"/>
      <w:lang w:eastAsia="fr-FR"/>
    </w:rPr>
  </w:style>
  <w:style w:type="paragraph" w:styleId="Notedefin">
    <w:name w:val="endnote text"/>
    <w:basedOn w:val="Normal"/>
    <w:link w:val="NotedefinCar"/>
    <w:rsid w:val="0062640F"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62640F"/>
    <w:rPr>
      <w:rFonts w:ascii="Palatino Linotype" w:hAnsi="Palatino Linotype"/>
      <w:lang w:eastAsia="fr-FR"/>
    </w:rPr>
  </w:style>
  <w:style w:type="character" w:styleId="Appeldenotedefin">
    <w:name w:val="endnote reference"/>
    <w:basedOn w:val="Policepardfaut"/>
    <w:rsid w:val="0062640F"/>
    <w:rPr>
      <w:vertAlign w:val="superscript"/>
    </w:rPr>
  </w:style>
  <w:style w:type="character" w:styleId="Lienhypertextesuivivisit">
    <w:name w:val="FollowedHyperlink"/>
    <w:basedOn w:val="Policepardfaut"/>
    <w:semiHidden/>
    <w:unhideWhenUsed/>
    <w:rsid w:val="00644B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icolas-hoffmann.net/utilitaires/codes-hexas-ascii-unicode-utf8-caracteres-usuels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t&#233;riel%20didactique\Mod&#232;le%20Document%20Word%20XP%20et%20200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25519-C79B-475D-8160-708A58A3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Document Word XP et 2003</Template>
  <TotalTime>33</TotalTime>
  <Pages>6</Pages>
  <Words>816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NORMES DE PROGRAMMATION</vt:lpstr>
    </vt:vector>
  </TitlesOfParts>
  <Company>Hewlett-Packard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NORMES DE PROGRAMMATION</dc:title>
  <dc:subject>Algorithme et programmation structurée I (420-106)</dc:subject>
  <dc:creator>(c) 2001 Louis-Marie Brousseau</dc:creator>
  <cp:lastModifiedBy>Ronald Jean-Julien</cp:lastModifiedBy>
  <cp:revision>22</cp:revision>
  <cp:lastPrinted>2012-01-23T18:03:00Z</cp:lastPrinted>
  <dcterms:created xsi:type="dcterms:W3CDTF">2012-01-23T17:59:00Z</dcterms:created>
  <dcterms:modified xsi:type="dcterms:W3CDTF">2022-02-07T04:35:00Z</dcterms:modified>
</cp:coreProperties>
</file>